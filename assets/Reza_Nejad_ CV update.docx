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E964E" w14:textId="01713AF4" w:rsidR="00B83FE8" w:rsidRPr="001E2BAB" w:rsidRDefault="00A500C1" w:rsidP="00B83FE8">
      <w:pPr>
        <w:rPr>
          <w:vertAlign w:val="subscript"/>
        </w:rPr>
      </w:pPr>
      <w:r w:rsidRPr="00236CFE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A6C17E0" wp14:editId="15520D59">
                <wp:simplePos x="0" y="0"/>
                <wp:positionH relativeFrom="column">
                  <wp:posOffset>4413250</wp:posOffset>
                </wp:positionH>
                <wp:positionV relativeFrom="page">
                  <wp:posOffset>387350</wp:posOffset>
                </wp:positionV>
                <wp:extent cx="2734945" cy="5143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41627" w14:textId="4985BF12" w:rsidR="00236CFE" w:rsidRPr="00A500C1" w:rsidRDefault="00236CFE" w:rsidP="00A500C1">
                            <w:r w:rsidRPr="00A500C1">
                              <w:rPr>
                                <w:noProof/>
                                <w:lang w:val="en-AU"/>
                              </w:rPr>
                              <w:drawing>
                                <wp:inline distT="0" distB="0" distL="0" distR="0" wp14:anchorId="25ACAB54" wp14:editId="6C358C48">
                                  <wp:extent cx="463550" cy="291511"/>
                                  <wp:effectExtent l="0" t="0" r="0" b="0"/>
                                  <wp:docPr id="867331037" name="Picture 867331037" descr="A close-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7331037" name="Picture 867331037" descr="A close-up of a 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6117" cy="293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500C1">
                              <w:rPr>
                                <w:noProof/>
                                <w:lang w:val="en-AU"/>
                              </w:rPr>
                              <w:drawing>
                                <wp:inline distT="0" distB="0" distL="0" distR="0" wp14:anchorId="4CC80A98" wp14:editId="314B51AC">
                                  <wp:extent cx="463550" cy="259220"/>
                                  <wp:effectExtent l="0" t="0" r="0" b="7620"/>
                                  <wp:docPr id="14" name="irc_mi" descr="http://www.jackcobben.nl/wp-content/uploads/2011/04/mcitp-logo.jpg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rc_mi" descr="http://www.jackcobben.nl/wp-content/uploads/2011/04/mcitp-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3049" cy="2645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10B05" w:rsidRPr="00A500C1">
                              <w:rPr>
                                <w:noProof/>
                              </w:rPr>
                              <w:drawing>
                                <wp:inline distT="0" distB="0" distL="0" distR="0" wp14:anchorId="037FC906" wp14:editId="20129B0F">
                                  <wp:extent cx="442188" cy="247650"/>
                                  <wp:effectExtent l="0" t="0" r="0" b="0"/>
                                  <wp:docPr id="379494915" name="Picture 6" descr="Technology Specialist Python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hnology Specialist Python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3349" cy="248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10B05" w:rsidRPr="00A500C1">
                              <w:rPr>
                                <w:noProof/>
                              </w:rPr>
                              <w:drawing>
                                <wp:inline distT="0" distB="0" distL="0" distR="0" wp14:anchorId="628EAA42" wp14:editId="44176A7C">
                                  <wp:extent cx="473900" cy="278130"/>
                                  <wp:effectExtent l="0" t="0" r="2540" b="7620"/>
                                  <wp:docPr id="2034022767" name="Picture 7" descr="Microsoft Power BI Certification: Tips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icrosoft Power BI Certification: Tips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500" cy="2820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10B05" w:rsidRPr="00A500C1">
                              <w:rPr>
                                <w:noProof/>
                              </w:rPr>
                              <w:drawing>
                                <wp:inline distT="0" distB="0" distL="0" distR="0" wp14:anchorId="4B9967CF" wp14:editId="7B79045F">
                                  <wp:extent cx="368300" cy="275590"/>
                                  <wp:effectExtent l="0" t="0" r="0" b="0"/>
                                  <wp:docPr id="583202052" name="Picture 8" descr="Microsoft Certification SC-900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icrosoft Certification SC-900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3197" cy="286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500C1" w:rsidRPr="00A500C1">
                              <w:t xml:space="preserve"> </w:t>
                            </w:r>
                            <w:r w:rsidR="00B10B05" w:rsidRPr="00A500C1">
                              <w:rPr>
                                <w:noProof/>
                              </w:rPr>
                              <w:drawing>
                                <wp:inline distT="0" distB="0" distL="0" distR="0" wp14:anchorId="6EB5A6AD" wp14:editId="6E653D26">
                                  <wp:extent cx="198120" cy="265897"/>
                                  <wp:effectExtent l="0" t="0" r="0" b="1270"/>
                                  <wp:docPr id="1831366139" name="Picture 9" descr="Microsoft Azure AI-900 Fundamental Exam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icrosoft Azure AI-900 Fundamental Exam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28" cy="2743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C17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7.5pt;margin-top:30.5pt;width:215.35pt;height:40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" filled="f" stroked="f">
                <v:textbox>
                  <w:txbxContent>
                    <w:p w14:paraId="20B41627" w14:textId="4985BF12" w:rsidR="00236CFE" w:rsidRPr="00A500C1" w:rsidRDefault="00236CFE" w:rsidP="00A500C1">
                      <w:r w:rsidRPr="00A500C1">
                        <w:rPr>
                          <w:noProof/>
                          <w:lang w:val="en-AU"/>
                        </w:rPr>
                        <w:drawing>
                          <wp:inline distT="0" distB="0" distL="0" distR="0" wp14:anchorId="25ACAB54" wp14:editId="6C358C48">
                            <wp:extent cx="463550" cy="291511"/>
                            <wp:effectExtent l="0" t="0" r="0" b="0"/>
                            <wp:docPr id="867331037" name="Picture 867331037" descr="A close-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7331037" name="Picture 867331037" descr="A close-up of a 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6117" cy="293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500C1">
                        <w:rPr>
                          <w:noProof/>
                          <w:lang w:val="en-AU"/>
                        </w:rPr>
                        <w:drawing>
                          <wp:inline distT="0" distB="0" distL="0" distR="0" wp14:anchorId="4CC80A98" wp14:editId="314B51AC">
                            <wp:extent cx="463550" cy="259220"/>
                            <wp:effectExtent l="0" t="0" r="0" b="7620"/>
                            <wp:docPr id="14" name="irc_mi" descr="http://www.jackcobben.nl/wp-content/uploads/2011/04/mcitp-logo.jpg">
                              <a:hlinkClick xmlns:a="http://schemas.openxmlformats.org/drawingml/2006/main" r:id="rId1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rc_mi" descr="http://www.jackcobben.nl/wp-content/uploads/2011/04/mcitp-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3049" cy="2645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10B05" w:rsidRPr="00A500C1">
                        <w:rPr>
                          <w:noProof/>
                        </w:rPr>
                        <w:drawing>
                          <wp:inline distT="0" distB="0" distL="0" distR="0" wp14:anchorId="037FC906" wp14:editId="20129B0F">
                            <wp:extent cx="442188" cy="247650"/>
                            <wp:effectExtent l="0" t="0" r="0" b="0"/>
                            <wp:docPr id="379494915" name="Picture 6" descr="Technology Specialist Python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hnology Specialist Python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3349" cy="248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10B05" w:rsidRPr="00A500C1">
                        <w:rPr>
                          <w:noProof/>
                        </w:rPr>
                        <w:drawing>
                          <wp:inline distT="0" distB="0" distL="0" distR="0" wp14:anchorId="628EAA42" wp14:editId="44176A7C">
                            <wp:extent cx="473900" cy="278130"/>
                            <wp:effectExtent l="0" t="0" r="2540" b="7620"/>
                            <wp:docPr id="2034022767" name="Picture 7" descr="Microsoft Power BI Certification: Tips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icrosoft Power BI Certification: Tips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500" cy="2820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10B05" w:rsidRPr="00A500C1">
                        <w:rPr>
                          <w:noProof/>
                        </w:rPr>
                        <w:drawing>
                          <wp:inline distT="0" distB="0" distL="0" distR="0" wp14:anchorId="4B9967CF" wp14:editId="7B79045F">
                            <wp:extent cx="368300" cy="275590"/>
                            <wp:effectExtent l="0" t="0" r="0" b="0"/>
                            <wp:docPr id="583202052" name="Picture 8" descr="Microsoft Certification SC-900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icrosoft Certification SC-900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3197" cy="2867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500C1" w:rsidRPr="00A500C1">
                        <w:t xml:space="preserve"> </w:t>
                      </w:r>
                      <w:r w:rsidR="00B10B05" w:rsidRPr="00A500C1">
                        <w:rPr>
                          <w:noProof/>
                        </w:rPr>
                        <w:drawing>
                          <wp:inline distT="0" distB="0" distL="0" distR="0" wp14:anchorId="6EB5A6AD" wp14:editId="6E653D26">
                            <wp:extent cx="198120" cy="265897"/>
                            <wp:effectExtent l="0" t="0" r="0" b="1270"/>
                            <wp:docPr id="1831366139" name="Picture 9" descr="Microsoft Azure AI-900 Fundamental Exam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icrosoft Azure AI-900 Fundamental Exam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28" cy="274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62B65">
        <w:rPr>
          <w:noProof/>
          <w:vertAlign w:val="subscript"/>
        </w:rPr>
        <w:drawing>
          <wp:anchor distT="0" distB="0" distL="114300" distR="114300" simplePos="0" relativeHeight="251704320" behindDoc="0" locked="1" layoutInCell="1" allowOverlap="1" wp14:anchorId="3210A089" wp14:editId="49F88304">
            <wp:simplePos x="0" y="0"/>
            <wp:positionH relativeFrom="column">
              <wp:posOffset>57150</wp:posOffset>
            </wp:positionH>
            <wp:positionV relativeFrom="paragraph">
              <wp:posOffset>57150</wp:posOffset>
            </wp:positionV>
            <wp:extent cx="1377950" cy="1377950"/>
            <wp:effectExtent l="0" t="0" r="0" b="0"/>
            <wp:wrapNone/>
            <wp:docPr id="231629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2901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7" b="7027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37795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BAB" w:rsidRPr="001E2BAB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99200" behindDoc="0" locked="1" layoutInCell="1" allowOverlap="1" wp14:anchorId="5B6E622B" wp14:editId="619E93EC">
                <wp:simplePos x="0" y="0"/>
                <wp:positionH relativeFrom="page">
                  <wp:posOffset>317500</wp:posOffset>
                </wp:positionH>
                <wp:positionV relativeFrom="page">
                  <wp:posOffset>3543300</wp:posOffset>
                </wp:positionV>
                <wp:extent cx="2247900" cy="3295650"/>
                <wp:effectExtent l="0" t="0" r="0" b="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295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C8751" w14:textId="77777777" w:rsidR="001E2BAB" w:rsidRPr="001E2BAB" w:rsidRDefault="001E2BAB" w:rsidP="001E2BAB">
                            <w:pPr>
                              <w:pStyle w:val="Heading1"/>
                            </w:pPr>
                            <w:r w:rsidRPr="001E2BAB">
                              <w:t>Education</w:t>
                            </w:r>
                          </w:p>
                          <w:p w14:paraId="252FFBAE" w14:textId="556A826C" w:rsidR="001E2BAB" w:rsidRPr="002C7C29" w:rsidRDefault="006A70F3" w:rsidP="002C7C29">
                            <w:pPr>
                              <w:pStyle w:val="Normalleftpanel"/>
                              <w:rPr>
                                <w:rStyle w:val="Emphasis"/>
                              </w:rPr>
                            </w:pPr>
                            <w:r w:rsidRPr="002C7C29">
                              <w:rPr>
                                <w:rStyle w:val="Emphasis"/>
                              </w:rPr>
                              <w:t>Masters</w:t>
                            </w:r>
                            <w:r w:rsidR="001E2BAB" w:rsidRPr="002C7C29">
                              <w:rPr>
                                <w:rStyle w:val="Emphasis"/>
                              </w:rPr>
                              <w:t xml:space="preserve"> </w:t>
                            </w:r>
                            <w:r>
                              <w:rPr>
                                <w:rStyle w:val="Emphasis"/>
                              </w:rPr>
                              <w:t>in ICT</w:t>
                            </w:r>
                          </w:p>
                          <w:p w14:paraId="3CD7001A" w14:textId="156E9547" w:rsidR="001E2BAB" w:rsidRPr="002C7C29" w:rsidRDefault="001E2BAB" w:rsidP="002C7C29">
                            <w:pPr>
                              <w:pStyle w:val="Normalleftpanel"/>
                            </w:pPr>
                            <w:r w:rsidRPr="002C7C29">
                              <w:t>University</w:t>
                            </w:r>
                            <w:r w:rsidR="006A70F3">
                              <w:t xml:space="preserve"> of Sunshine Coast </w:t>
                            </w:r>
                          </w:p>
                          <w:p w14:paraId="1F2BC0A3" w14:textId="0511C39B" w:rsidR="001E2BAB" w:rsidRPr="002C7C29" w:rsidRDefault="006A70F3" w:rsidP="002C7C29">
                            <w:pPr>
                              <w:pStyle w:val="Normalleftpanel"/>
                            </w:pPr>
                            <w:r>
                              <w:t>2025 QLD, Australia</w:t>
                            </w:r>
                          </w:p>
                          <w:p w14:paraId="6C89E2DC" w14:textId="77777777" w:rsidR="001E2BAB" w:rsidRPr="002C7C29" w:rsidRDefault="001E2BAB" w:rsidP="002C7C29">
                            <w:pPr>
                              <w:pStyle w:val="Normalleftpanel"/>
                            </w:pPr>
                          </w:p>
                          <w:p w14:paraId="00D1143A" w14:textId="7FEF9F7E" w:rsidR="001E2BAB" w:rsidRPr="002C7C29" w:rsidRDefault="006A70F3" w:rsidP="002C7C29">
                            <w:pPr>
                              <w:pStyle w:val="Normalleftpanel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Graduate Certificate in ICT</w:t>
                            </w:r>
                          </w:p>
                          <w:p w14:paraId="1791EF85" w14:textId="77777777" w:rsidR="006A70F3" w:rsidRPr="002C7C29" w:rsidRDefault="006A70F3" w:rsidP="006A70F3">
                            <w:pPr>
                              <w:pStyle w:val="Normalleftpanel"/>
                            </w:pPr>
                            <w:r w:rsidRPr="002C7C29">
                              <w:t>University</w:t>
                            </w:r>
                            <w:r>
                              <w:t xml:space="preserve"> of Sunshine Coast </w:t>
                            </w:r>
                          </w:p>
                          <w:p w14:paraId="549E7D8F" w14:textId="431B8478" w:rsidR="006A70F3" w:rsidRPr="002C7C29" w:rsidRDefault="006A70F3" w:rsidP="006A70F3">
                            <w:pPr>
                              <w:pStyle w:val="Normalleftpanel"/>
                            </w:pPr>
                            <w:r>
                              <w:t>202</w:t>
                            </w:r>
                            <w:r>
                              <w:t>3</w:t>
                            </w:r>
                            <w:r>
                              <w:t xml:space="preserve"> QLD, Australia</w:t>
                            </w:r>
                          </w:p>
                          <w:p w14:paraId="6B6AD154" w14:textId="77777777" w:rsidR="001E2BAB" w:rsidRPr="002C7C29" w:rsidRDefault="001E2BAB" w:rsidP="002C7C29">
                            <w:pPr>
                              <w:pStyle w:val="Normalleftpanel"/>
                            </w:pPr>
                          </w:p>
                          <w:p w14:paraId="791BE19D" w14:textId="77777777" w:rsidR="00886A89" w:rsidRDefault="006A70F3" w:rsidP="00886A89">
                            <w:pPr>
                              <w:jc w:val="left"/>
                              <w:rPr>
                                <w:b/>
                                <w:lang w:val="en-AU"/>
                              </w:rPr>
                            </w:pPr>
                            <w:r w:rsidRPr="00967792">
                              <w:rPr>
                                <w:b/>
                                <w:lang w:val="en-AU"/>
                              </w:rPr>
                              <w:t>Certificate IV in I</w:t>
                            </w:r>
                            <w:r w:rsidR="00886A89">
                              <w:rPr>
                                <w:b/>
                                <w:lang w:val="en-AU"/>
                              </w:rPr>
                              <w:t xml:space="preserve">T </w:t>
                            </w:r>
                          </w:p>
                          <w:p w14:paraId="58A599C8" w14:textId="571F948F" w:rsidR="00886A89" w:rsidRDefault="006A70F3" w:rsidP="00886A89">
                            <w:pPr>
                              <w:jc w:val="left"/>
                              <w:rPr>
                                <w:bCs/>
                                <w:lang w:val="en-AU"/>
                              </w:rPr>
                            </w:pPr>
                            <w:r w:rsidRPr="00886A89">
                              <w:rPr>
                                <w:bCs/>
                                <w:lang w:val="en-AU"/>
                              </w:rPr>
                              <w:t>TAFE N</w:t>
                            </w:r>
                            <w:r w:rsidR="00886A89">
                              <w:rPr>
                                <w:bCs/>
                                <w:lang w:val="en-AU"/>
                              </w:rPr>
                              <w:t>ew South Wales</w:t>
                            </w:r>
                          </w:p>
                          <w:p w14:paraId="3677D745" w14:textId="7C91B493" w:rsidR="006A70F3" w:rsidRDefault="006A70F3" w:rsidP="00886A89">
                            <w:pPr>
                              <w:jc w:val="left"/>
                              <w:rPr>
                                <w:bCs/>
                                <w:lang w:val="en-AU"/>
                              </w:rPr>
                            </w:pPr>
                            <w:r w:rsidRPr="00886A89">
                              <w:rPr>
                                <w:bCs/>
                                <w:lang w:val="en-AU"/>
                              </w:rPr>
                              <w:t>2017</w:t>
                            </w:r>
                            <w:r w:rsidR="00886A89">
                              <w:rPr>
                                <w:bCs/>
                                <w:lang w:val="en-AU"/>
                              </w:rPr>
                              <w:t xml:space="preserve"> NSW, Australia</w:t>
                            </w:r>
                          </w:p>
                          <w:p w14:paraId="694A6781" w14:textId="77777777" w:rsidR="00886A89" w:rsidRDefault="00886A89" w:rsidP="00886A89">
                            <w:pPr>
                              <w:jc w:val="left"/>
                              <w:rPr>
                                <w:bCs/>
                                <w:lang w:val="en-AU"/>
                              </w:rPr>
                            </w:pPr>
                          </w:p>
                          <w:p w14:paraId="3596B344" w14:textId="77777777" w:rsidR="00886A89" w:rsidRDefault="00886A89" w:rsidP="00886A89">
                            <w:pPr>
                              <w:jc w:val="left"/>
                              <w:rPr>
                                <w:lang w:val="en-AU"/>
                              </w:rPr>
                            </w:pPr>
                            <w:r w:rsidRPr="00886A89">
                              <w:rPr>
                                <w:b/>
                                <w:bCs/>
                                <w:lang w:val="en-AU"/>
                              </w:rPr>
                              <w:t xml:space="preserve">Advanced Diploma in </w:t>
                            </w:r>
                            <w:r w:rsidR="006A70F3" w:rsidRPr="00886A89">
                              <w:rPr>
                                <w:b/>
                                <w:bCs/>
                                <w:lang w:val="en-AU"/>
                              </w:rPr>
                              <w:t>Mathematics &amp; Physics</w:t>
                            </w:r>
                            <w:r w:rsidR="006A70F3" w:rsidRPr="00967792">
                              <w:rPr>
                                <w:lang w:val="en-AU"/>
                              </w:rPr>
                              <w:t>, Secondary Education</w:t>
                            </w:r>
                          </w:p>
                          <w:p w14:paraId="0727DC25" w14:textId="05FD2276" w:rsidR="006A70F3" w:rsidRPr="00967792" w:rsidRDefault="006A70F3" w:rsidP="00886A89">
                            <w:pPr>
                              <w:jc w:val="left"/>
                              <w:rPr>
                                <w:lang w:val="en-AU"/>
                              </w:rPr>
                            </w:pPr>
                            <w:r w:rsidRPr="00967792">
                              <w:rPr>
                                <w:lang w:val="en-AU"/>
                              </w:rPr>
                              <w:t>1998</w:t>
                            </w:r>
                            <w:r w:rsidR="00886A89">
                              <w:rPr>
                                <w:lang w:val="en-AU"/>
                              </w:rPr>
                              <w:t xml:space="preserve"> THE, IRAN</w:t>
                            </w:r>
                          </w:p>
                          <w:p w14:paraId="443113A5" w14:textId="2D777D62" w:rsidR="001E2BAB" w:rsidRPr="006A70F3" w:rsidRDefault="001E2BAB" w:rsidP="006A70F3">
                            <w:pPr>
                              <w:pStyle w:val="Normalleftpanel"/>
                              <w:rPr>
                                <w:b/>
                                <w:iCs/>
                                <w:lang w:val="en-AU"/>
                              </w:rPr>
                            </w:pPr>
                          </w:p>
                          <w:p w14:paraId="29CB7683" w14:textId="77777777" w:rsidR="001E2BAB" w:rsidRPr="001E2BAB" w:rsidRDefault="001E2BAB" w:rsidP="001E2B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622B" id="Text Box 29" o:spid="_x0000_s1027" type="#_x0000_t202" style="position:absolute;left:0;text-align:left;margin-left:25pt;margin-top:279pt;width:177pt;height:259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" filled="f" stroked="f">
                <v:textbox>
                  <w:txbxContent>
                    <w:p w14:paraId="378C8751" w14:textId="77777777" w:rsidR="001E2BAB" w:rsidRPr="001E2BAB" w:rsidRDefault="001E2BAB" w:rsidP="001E2BAB">
                      <w:pPr>
                        <w:pStyle w:val="Heading1"/>
                      </w:pPr>
                      <w:r w:rsidRPr="001E2BAB">
                        <w:t>Education</w:t>
                      </w:r>
                    </w:p>
                    <w:p w14:paraId="252FFBAE" w14:textId="556A826C" w:rsidR="001E2BAB" w:rsidRPr="002C7C29" w:rsidRDefault="006A70F3" w:rsidP="002C7C29">
                      <w:pPr>
                        <w:pStyle w:val="Normalleftpanel"/>
                        <w:rPr>
                          <w:rStyle w:val="Emphasis"/>
                        </w:rPr>
                      </w:pPr>
                      <w:r w:rsidRPr="002C7C29">
                        <w:rPr>
                          <w:rStyle w:val="Emphasis"/>
                        </w:rPr>
                        <w:t>Masters</w:t>
                      </w:r>
                      <w:r w:rsidR="001E2BAB" w:rsidRPr="002C7C29">
                        <w:rPr>
                          <w:rStyle w:val="Emphasis"/>
                        </w:rPr>
                        <w:t xml:space="preserve"> </w:t>
                      </w:r>
                      <w:r>
                        <w:rPr>
                          <w:rStyle w:val="Emphasis"/>
                        </w:rPr>
                        <w:t>in ICT</w:t>
                      </w:r>
                    </w:p>
                    <w:p w14:paraId="3CD7001A" w14:textId="156E9547" w:rsidR="001E2BAB" w:rsidRPr="002C7C29" w:rsidRDefault="001E2BAB" w:rsidP="002C7C29">
                      <w:pPr>
                        <w:pStyle w:val="Normalleftpanel"/>
                      </w:pPr>
                      <w:r w:rsidRPr="002C7C29">
                        <w:t>University</w:t>
                      </w:r>
                      <w:r w:rsidR="006A70F3">
                        <w:t xml:space="preserve"> of Sunshine Coast </w:t>
                      </w:r>
                    </w:p>
                    <w:p w14:paraId="1F2BC0A3" w14:textId="0511C39B" w:rsidR="001E2BAB" w:rsidRPr="002C7C29" w:rsidRDefault="006A70F3" w:rsidP="002C7C29">
                      <w:pPr>
                        <w:pStyle w:val="Normalleftpanel"/>
                      </w:pPr>
                      <w:r>
                        <w:t>2025 QLD, Australia</w:t>
                      </w:r>
                    </w:p>
                    <w:p w14:paraId="6C89E2DC" w14:textId="77777777" w:rsidR="001E2BAB" w:rsidRPr="002C7C29" w:rsidRDefault="001E2BAB" w:rsidP="002C7C29">
                      <w:pPr>
                        <w:pStyle w:val="Normalleftpanel"/>
                      </w:pPr>
                    </w:p>
                    <w:p w14:paraId="00D1143A" w14:textId="7FEF9F7E" w:rsidR="001E2BAB" w:rsidRPr="002C7C29" w:rsidRDefault="006A70F3" w:rsidP="002C7C29">
                      <w:pPr>
                        <w:pStyle w:val="Normalleftpanel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Graduate Certificate in ICT</w:t>
                      </w:r>
                    </w:p>
                    <w:p w14:paraId="1791EF85" w14:textId="77777777" w:rsidR="006A70F3" w:rsidRPr="002C7C29" w:rsidRDefault="006A70F3" w:rsidP="006A70F3">
                      <w:pPr>
                        <w:pStyle w:val="Normalleftpanel"/>
                      </w:pPr>
                      <w:r w:rsidRPr="002C7C29">
                        <w:t>University</w:t>
                      </w:r>
                      <w:r>
                        <w:t xml:space="preserve"> of Sunshine Coast </w:t>
                      </w:r>
                    </w:p>
                    <w:p w14:paraId="549E7D8F" w14:textId="431B8478" w:rsidR="006A70F3" w:rsidRPr="002C7C29" w:rsidRDefault="006A70F3" w:rsidP="006A70F3">
                      <w:pPr>
                        <w:pStyle w:val="Normalleftpanel"/>
                      </w:pPr>
                      <w:r>
                        <w:t>202</w:t>
                      </w:r>
                      <w:r>
                        <w:t>3</w:t>
                      </w:r>
                      <w:r>
                        <w:t xml:space="preserve"> QLD, Australia</w:t>
                      </w:r>
                    </w:p>
                    <w:p w14:paraId="6B6AD154" w14:textId="77777777" w:rsidR="001E2BAB" w:rsidRPr="002C7C29" w:rsidRDefault="001E2BAB" w:rsidP="002C7C29">
                      <w:pPr>
                        <w:pStyle w:val="Normalleftpanel"/>
                      </w:pPr>
                    </w:p>
                    <w:p w14:paraId="791BE19D" w14:textId="77777777" w:rsidR="00886A89" w:rsidRDefault="006A70F3" w:rsidP="00886A89">
                      <w:pPr>
                        <w:jc w:val="left"/>
                        <w:rPr>
                          <w:b/>
                          <w:lang w:val="en-AU"/>
                        </w:rPr>
                      </w:pPr>
                      <w:r w:rsidRPr="00967792">
                        <w:rPr>
                          <w:b/>
                          <w:lang w:val="en-AU"/>
                        </w:rPr>
                        <w:t>Certificate IV in I</w:t>
                      </w:r>
                      <w:r w:rsidR="00886A89">
                        <w:rPr>
                          <w:b/>
                          <w:lang w:val="en-AU"/>
                        </w:rPr>
                        <w:t xml:space="preserve">T </w:t>
                      </w:r>
                    </w:p>
                    <w:p w14:paraId="58A599C8" w14:textId="571F948F" w:rsidR="00886A89" w:rsidRDefault="006A70F3" w:rsidP="00886A89">
                      <w:pPr>
                        <w:jc w:val="left"/>
                        <w:rPr>
                          <w:bCs/>
                          <w:lang w:val="en-AU"/>
                        </w:rPr>
                      </w:pPr>
                      <w:r w:rsidRPr="00886A89">
                        <w:rPr>
                          <w:bCs/>
                          <w:lang w:val="en-AU"/>
                        </w:rPr>
                        <w:t>TAFE N</w:t>
                      </w:r>
                      <w:r w:rsidR="00886A89">
                        <w:rPr>
                          <w:bCs/>
                          <w:lang w:val="en-AU"/>
                        </w:rPr>
                        <w:t>ew South Wales</w:t>
                      </w:r>
                    </w:p>
                    <w:p w14:paraId="3677D745" w14:textId="7C91B493" w:rsidR="006A70F3" w:rsidRDefault="006A70F3" w:rsidP="00886A89">
                      <w:pPr>
                        <w:jc w:val="left"/>
                        <w:rPr>
                          <w:bCs/>
                          <w:lang w:val="en-AU"/>
                        </w:rPr>
                      </w:pPr>
                      <w:r w:rsidRPr="00886A89">
                        <w:rPr>
                          <w:bCs/>
                          <w:lang w:val="en-AU"/>
                        </w:rPr>
                        <w:t>2017</w:t>
                      </w:r>
                      <w:r w:rsidR="00886A89">
                        <w:rPr>
                          <w:bCs/>
                          <w:lang w:val="en-AU"/>
                        </w:rPr>
                        <w:t xml:space="preserve"> NSW, Australia</w:t>
                      </w:r>
                    </w:p>
                    <w:p w14:paraId="694A6781" w14:textId="77777777" w:rsidR="00886A89" w:rsidRDefault="00886A89" w:rsidP="00886A89">
                      <w:pPr>
                        <w:jc w:val="left"/>
                        <w:rPr>
                          <w:bCs/>
                          <w:lang w:val="en-AU"/>
                        </w:rPr>
                      </w:pPr>
                    </w:p>
                    <w:p w14:paraId="3596B344" w14:textId="77777777" w:rsidR="00886A89" w:rsidRDefault="00886A89" w:rsidP="00886A89">
                      <w:pPr>
                        <w:jc w:val="left"/>
                        <w:rPr>
                          <w:lang w:val="en-AU"/>
                        </w:rPr>
                      </w:pPr>
                      <w:r w:rsidRPr="00886A89">
                        <w:rPr>
                          <w:b/>
                          <w:bCs/>
                          <w:lang w:val="en-AU"/>
                        </w:rPr>
                        <w:t xml:space="preserve">Advanced Diploma in </w:t>
                      </w:r>
                      <w:r w:rsidR="006A70F3" w:rsidRPr="00886A89">
                        <w:rPr>
                          <w:b/>
                          <w:bCs/>
                          <w:lang w:val="en-AU"/>
                        </w:rPr>
                        <w:t>Mathematics &amp; Physics</w:t>
                      </w:r>
                      <w:r w:rsidR="006A70F3" w:rsidRPr="00967792">
                        <w:rPr>
                          <w:lang w:val="en-AU"/>
                        </w:rPr>
                        <w:t>, Secondary Education</w:t>
                      </w:r>
                    </w:p>
                    <w:p w14:paraId="0727DC25" w14:textId="05FD2276" w:rsidR="006A70F3" w:rsidRPr="00967792" w:rsidRDefault="006A70F3" w:rsidP="00886A89">
                      <w:pPr>
                        <w:jc w:val="left"/>
                        <w:rPr>
                          <w:lang w:val="en-AU"/>
                        </w:rPr>
                      </w:pPr>
                      <w:r w:rsidRPr="00967792">
                        <w:rPr>
                          <w:lang w:val="en-AU"/>
                        </w:rPr>
                        <w:t>1998</w:t>
                      </w:r>
                      <w:r w:rsidR="00886A89">
                        <w:rPr>
                          <w:lang w:val="en-AU"/>
                        </w:rPr>
                        <w:t xml:space="preserve"> THE, IRAN</w:t>
                      </w:r>
                    </w:p>
                    <w:p w14:paraId="443113A5" w14:textId="2D777D62" w:rsidR="001E2BAB" w:rsidRPr="006A70F3" w:rsidRDefault="001E2BAB" w:rsidP="006A70F3">
                      <w:pPr>
                        <w:pStyle w:val="Normalleftpanel"/>
                        <w:rPr>
                          <w:b/>
                          <w:iCs/>
                          <w:lang w:val="en-AU"/>
                        </w:rPr>
                      </w:pPr>
                    </w:p>
                    <w:p w14:paraId="29CB7683" w14:textId="77777777" w:rsidR="001E2BAB" w:rsidRPr="001E2BAB" w:rsidRDefault="001E2BAB" w:rsidP="001E2BAB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1E2BAB" w:rsidRPr="001E2BAB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700224" behindDoc="0" locked="1" layoutInCell="1" allowOverlap="1" wp14:anchorId="357583F6" wp14:editId="3DF8DC94">
                <wp:simplePos x="0" y="0"/>
                <wp:positionH relativeFrom="page">
                  <wp:posOffset>146050</wp:posOffset>
                </wp:positionH>
                <wp:positionV relativeFrom="page">
                  <wp:posOffset>6686550</wp:posOffset>
                </wp:positionV>
                <wp:extent cx="2387600" cy="3371850"/>
                <wp:effectExtent l="0" t="0" r="0" b="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0" cy="3371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80823" w14:textId="5FCBBDE7" w:rsidR="001E2BAB" w:rsidRPr="004A4762" w:rsidRDefault="004A4762" w:rsidP="001E2BAB">
                            <w:pPr>
                              <w:pStyle w:val="Heading1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   </w:t>
                            </w:r>
                            <w:r w:rsidR="008576E2">
                              <w:rPr>
                                <w:lang w:val="it-IT"/>
                              </w:rPr>
                              <w:t>Certificates</w:t>
                            </w:r>
                          </w:p>
                          <w:p w14:paraId="786C1553" w14:textId="4D11B44F" w:rsidR="004A4762" w:rsidRPr="004A4762" w:rsidRDefault="004A4762" w:rsidP="004A476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284"/>
                              <w:jc w:val="left"/>
                              <w:rPr>
                                <w:b/>
                                <w:lang w:val="it-IT"/>
                              </w:rPr>
                            </w:pPr>
                            <w:r w:rsidRPr="004A4762">
                              <w:rPr>
                                <w:b/>
                                <w:lang w:val="it-IT"/>
                              </w:rPr>
                              <w:t>Microsoft Certified AI f</w:t>
                            </w:r>
                            <w:r w:rsidRPr="004A4762">
                              <w:rPr>
                                <w:bCs/>
                                <w:lang w:val="it-IT"/>
                              </w:rPr>
                              <w:t xml:space="preserve">undamental </w:t>
                            </w:r>
                            <w:r w:rsidRPr="004A4762">
                              <w:rPr>
                                <w:b/>
                                <w:lang w:val="it-IT"/>
                              </w:rPr>
                              <w:t xml:space="preserve">-AI-900, </w:t>
                            </w:r>
                            <w:r w:rsidRPr="004A4762">
                              <w:rPr>
                                <w:b/>
                                <w:lang w:val="it-IT"/>
                              </w:rPr>
                              <w:t>2024</w:t>
                            </w:r>
                          </w:p>
                          <w:p w14:paraId="657B1134" w14:textId="77777777" w:rsidR="004A4762" w:rsidRPr="004A4762" w:rsidRDefault="004A4762" w:rsidP="004A476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284"/>
                              <w:jc w:val="left"/>
                              <w:rPr>
                                <w:b/>
                                <w:lang w:val="it-IT"/>
                              </w:rPr>
                            </w:pPr>
                            <w:r w:rsidRPr="004A4762">
                              <w:rPr>
                                <w:b/>
                                <w:lang w:val="it-IT"/>
                              </w:rPr>
                              <w:t>M</w:t>
                            </w:r>
                            <w:r w:rsidRPr="004A4762">
                              <w:rPr>
                                <w:bCs/>
                                <w:lang w:val="it-IT"/>
                              </w:rPr>
                              <w:t xml:space="preserve">icrosoft </w:t>
                            </w:r>
                            <w:r w:rsidRPr="004A4762">
                              <w:rPr>
                                <w:b/>
                                <w:lang w:val="it-IT"/>
                              </w:rPr>
                              <w:t>C</w:t>
                            </w:r>
                            <w:r w:rsidRPr="004A4762">
                              <w:rPr>
                                <w:bCs/>
                                <w:lang w:val="it-IT"/>
                              </w:rPr>
                              <w:t xml:space="preserve">ertified in </w:t>
                            </w:r>
                            <w:r w:rsidRPr="004A4762">
                              <w:rPr>
                                <w:b/>
                                <w:lang w:val="it-IT"/>
                              </w:rPr>
                              <w:t xml:space="preserve">Cybersecurity – </w:t>
                            </w:r>
                            <w:r w:rsidRPr="004A4762">
                              <w:rPr>
                                <w:bCs/>
                                <w:lang w:val="it-IT"/>
                              </w:rPr>
                              <w:t>SC 900,</w:t>
                            </w:r>
                            <w:r w:rsidRPr="004A4762">
                              <w:rPr>
                                <w:b/>
                                <w:lang w:val="it-IT"/>
                              </w:rPr>
                              <w:t xml:space="preserve"> 2024</w:t>
                            </w:r>
                          </w:p>
                          <w:p w14:paraId="3D4FE211" w14:textId="4FCA91DF" w:rsidR="004A4762" w:rsidRPr="004A4762" w:rsidRDefault="004A4762" w:rsidP="004A476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284"/>
                              <w:jc w:val="left"/>
                              <w:rPr>
                                <w:b/>
                                <w:lang w:val="it-IT"/>
                              </w:rPr>
                            </w:pPr>
                            <w:r w:rsidRPr="004A4762">
                              <w:rPr>
                                <w:b/>
                                <w:lang w:val="it-IT"/>
                              </w:rPr>
                              <w:t xml:space="preserve">IT </w:t>
                            </w:r>
                            <w:r w:rsidRPr="004A4762">
                              <w:rPr>
                                <w:b/>
                                <w:lang w:val="it-IT"/>
                              </w:rPr>
                              <w:t>Python Specialist, 2023</w:t>
                            </w:r>
                          </w:p>
                          <w:p w14:paraId="3CA0686A" w14:textId="77777777" w:rsidR="004A4762" w:rsidRPr="004A4762" w:rsidRDefault="004A4762" w:rsidP="004A476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284"/>
                              <w:jc w:val="left"/>
                              <w:rPr>
                                <w:b/>
                                <w:lang w:val="it-IT"/>
                              </w:rPr>
                            </w:pPr>
                            <w:r w:rsidRPr="004A4762">
                              <w:rPr>
                                <w:b/>
                                <w:lang w:val="it-IT"/>
                              </w:rPr>
                              <w:t>Microsoft Certified Solutions Associate, Australia, 2012</w:t>
                            </w:r>
                          </w:p>
                          <w:p w14:paraId="70D273DC" w14:textId="77777777" w:rsidR="004A4762" w:rsidRPr="004A4762" w:rsidRDefault="004A4762" w:rsidP="004A476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284"/>
                              <w:jc w:val="left"/>
                              <w:rPr>
                                <w:b/>
                                <w:lang w:val="it-IT"/>
                              </w:rPr>
                            </w:pPr>
                            <w:r w:rsidRPr="004A4762">
                              <w:rPr>
                                <w:b/>
                                <w:lang w:val="it-IT"/>
                              </w:rPr>
                              <w:t>M</w:t>
                            </w:r>
                            <w:r w:rsidRPr="004A4762">
                              <w:rPr>
                                <w:bCs/>
                                <w:lang w:val="it-IT"/>
                              </w:rPr>
                              <w:t>icrosoft</w:t>
                            </w:r>
                            <w:r w:rsidRPr="004A4762">
                              <w:rPr>
                                <w:b/>
                                <w:lang w:val="it-IT"/>
                              </w:rPr>
                              <w:t xml:space="preserve"> S</w:t>
                            </w:r>
                            <w:r w:rsidRPr="004A4762">
                              <w:rPr>
                                <w:bCs/>
                                <w:lang w:val="it-IT"/>
                              </w:rPr>
                              <w:t>ystems</w:t>
                            </w:r>
                            <w:r w:rsidRPr="004A4762">
                              <w:rPr>
                                <w:b/>
                                <w:lang w:val="it-IT"/>
                              </w:rPr>
                              <w:t xml:space="preserve"> E</w:t>
                            </w:r>
                            <w:r w:rsidRPr="004A4762">
                              <w:rPr>
                                <w:bCs/>
                                <w:lang w:val="it-IT"/>
                              </w:rPr>
                              <w:t>ngineer</w:t>
                            </w:r>
                            <w:r w:rsidRPr="004A4762">
                              <w:rPr>
                                <w:b/>
                                <w:lang w:val="it-IT"/>
                              </w:rPr>
                              <w:t xml:space="preserve"> 2008</w:t>
                            </w:r>
                          </w:p>
                          <w:p w14:paraId="54B3B874" w14:textId="77777777" w:rsidR="004A4762" w:rsidRPr="004A4762" w:rsidRDefault="004A4762" w:rsidP="004A476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284"/>
                              <w:jc w:val="left"/>
                              <w:rPr>
                                <w:b/>
                                <w:lang w:val="it-IT"/>
                              </w:rPr>
                            </w:pPr>
                            <w:r w:rsidRPr="004A4762">
                              <w:rPr>
                                <w:b/>
                                <w:lang w:val="it-IT"/>
                              </w:rPr>
                              <w:t>M</w:t>
                            </w:r>
                            <w:r w:rsidRPr="004A4762">
                              <w:rPr>
                                <w:bCs/>
                                <w:lang w:val="it-IT"/>
                              </w:rPr>
                              <w:t>icrosoft</w:t>
                            </w:r>
                            <w:r w:rsidRPr="004A4762">
                              <w:rPr>
                                <w:b/>
                                <w:lang w:val="it-IT"/>
                              </w:rPr>
                              <w:t xml:space="preserve"> C</w:t>
                            </w:r>
                            <w:r w:rsidRPr="004A4762">
                              <w:rPr>
                                <w:bCs/>
                                <w:lang w:val="it-IT"/>
                              </w:rPr>
                              <w:t>ertified</w:t>
                            </w:r>
                            <w:r w:rsidRPr="004A4762">
                              <w:rPr>
                                <w:b/>
                                <w:lang w:val="it-IT"/>
                              </w:rPr>
                              <w:t xml:space="preserve"> IT P</w:t>
                            </w:r>
                            <w:r w:rsidRPr="004A4762">
                              <w:rPr>
                                <w:bCs/>
                                <w:lang w:val="it-IT"/>
                              </w:rPr>
                              <w:t>rofessional</w:t>
                            </w:r>
                            <w:r w:rsidRPr="004A4762">
                              <w:rPr>
                                <w:b/>
                                <w:lang w:val="it-IT"/>
                              </w:rPr>
                              <w:t xml:space="preserve"> (MCITP), Dubai, 2010</w:t>
                            </w:r>
                          </w:p>
                          <w:p w14:paraId="0DB82BF6" w14:textId="77777777" w:rsidR="004A4762" w:rsidRPr="004A4762" w:rsidRDefault="004A4762" w:rsidP="004A476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284"/>
                              <w:jc w:val="left"/>
                              <w:rPr>
                                <w:b/>
                                <w:lang w:val="it-IT"/>
                              </w:rPr>
                            </w:pPr>
                            <w:r w:rsidRPr="004A4762">
                              <w:rPr>
                                <w:b/>
                                <w:lang w:val="it-IT"/>
                              </w:rPr>
                              <w:t>M</w:t>
                            </w:r>
                            <w:r w:rsidRPr="008576E2">
                              <w:rPr>
                                <w:bCs/>
                                <w:lang w:val="it-IT"/>
                              </w:rPr>
                              <w:t>icrosoft</w:t>
                            </w:r>
                            <w:r w:rsidRPr="004A4762">
                              <w:rPr>
                                <w:b/>
                                <w:lang w:val="it-IT"/>
                              </w:rPr>
                              <w:t xml:space="preserve"> C</w:t>
                            </w:r>
                            <w:r w:rsidRPr="008576E2">
                              <w:rPr>
                                <w:bCs/>
                                <w:lang w:val="it-IT"/>
                              </w:rPr>
                              <w:t>ertified</w:t>
                            </w:r>
                            <w:r w:rsidRPr="004A4762">
                              <w:rPr>
                                <w:b/>
                                <w:lang w:val="it-IT"/>
                              </w:rPr>
                              <w:t xml:space="preserve">   T</w:t>
                            </w:r>
                            <w:r w:rsidRPr="008576E2">
                              <w:rPr>
                                <w:bCs/>
                                <w:lang w:val="it-IT"/>
                              </w:rPr>
                              <w:t>echnology</w:t>
                            </w:r>
                            <w:r w:rsidRPr="004A4762">
                              <w:rPr>
                                <w:b/>
                                <w:lang w:val="it-IT"/>
                              </w:rPr>
                              <w:t xml:space="preserve"> S</w:t>
                            </w:r>
                            <w:r w:rsidRPr="008576E2">
                              <w:rPr>
                                <w:bCs/>
                                <w:lang w:val="it-IT"/>
                              </w:rPr>
                              <w:t>pecialist</w:t>
                            </w:r>
                            <w:r w:rsidRPr="004A4762">
                              <w:rPr>
                                <w:b/>
                                <w:lang w:val="it-IT"/>
                              </w:rPr>
                              <w:t xml:space="preserve"> (MCTS), Dubai, 2010</w:t>
                            </w:r>
                          </w:p>
                          <w:p w14:paraId="6D7B2C78" w14:textId="77777777" w:rsidR="004A4762" w:rsidRPr="00967792" w:rsidRDefault="004A4762" w:rsidP="004A4762">
                            <w:pPr>
                              <w:rPr>
                                <w:lang w:val="en-AU"/>
                              </w:rPr>
                            </w:pPr>
                            <w:r w:rsidRPr="00967792">
                              <w:rPr>
                                <w:lang w:val="en-AU"/>
                              </w:rPr>
                              <w:t>Microsoft Certified Professional (MCP) C#.Net, Ankara, 2008</w:t>
                            </w:r>
                          </w:p>
                          <w:p w14:paraId="2965E8F6" w14:textId="77777777" w:rsidR="004A4762" w:rsidRPr="00967792" w:rsidRDefault="004A4762" w:rsidP="004A4762">
                            <w:pPr>
                              <w:rPr>
                                <w:lang w:val="en-AU"/>
                              </w:rPr>
                            </w:pPr>
                            <w:r w:rsidRPr="00967792">
                              <w:rPr>
                                <w:lang w:val="en-AU"/>
                              </w:rPr>
                              <w:t>Microsoft Certified System Engineer (MCSE) (Engineer Specialist), 2000/2003/2008</w:t>
                            </w:r>
                          </w:p>
                          <w:p w14:paraId="45A6F876" w14:textId="77777777" w:rsidR="004A4762" w:rsidRPr="00967792" w:rsidRDefault="004A4762" w:rsidP="004A4762">
                            <w:pPr>
                              <w:rPr>
                                <w:lang w:val="en-AU"/>
                              </w:rPr>
                            </w:pPr>
                            <w:r w:rsidRPr="00967792">
                              <w:rPr>
                                <w:lang w:val="en-AU"/>
                              </w:rPr>
                              <w:t>Microsoft Certified System Administrator (Systems Specialist)(MCSA), 2000/2003/2008</w:t>
                            </w:r>
                          </w:p>
                          <w:p w14:paraId="5D492FF8" w14:textId="3196B191" w:rsidR="001E2BAB" w:rsidRPr="002C7C29" w:rsidRDefault="004A4762" w:rsidP="004A4762">
                            <w:pPr>
                              <w:pStyle w:val="List"/>
                            </w:pPr>
                            <w:r w:rsidRPr="00967792">
                              <w:rPr>
                                <w:lang w:val="en-AU"/>
                              </w:rPr>
                              <w:t>Microsoft Certified Professional (MCP) 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83F6" id="Text Box 31" o:spid="_x0000_s1028" type="#_x0000_t202" style="position:absolute;left:0;text-align:left;margin-left:11.5pt;margin-top:526.5pt;width:188pt;height:265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" filled="f" stroked="f">
                <v:textbox>
                  <w:txbxContent>
                    <w:p w14:paraId="55C80823" w14:textId="5FCBBDE7" w:rsidR="001E2BAB" w:rsidRPr="004A4762" w:rsidRDefault="004A4762" w:rsidP="001E2BAB">
                      <w:pPr>
                        <w:pStyle w:val="Heading1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   </w:t>
                      </w:r>
                      <w:r w:rsidR="008576E2">
                        <w:rPr>
                          <w:lang w:val="it-IT"/>
                        </w:rPr>
                        <w:t>Certificates</w:t>
                      </w:r>
                    </w:p>
                    <w:p w14:paraId="786C1553" w14:textId="4D11B44F" w:rsidR="004A4762" w:rsidRPr="004A4762" w:rsidRDefault="004A4762" w:rsidP="004A476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284"/>
                        <w:jc w:val="left"/>
                        <w:rPr>
                          <w:b/>
                          <w:lang w:val="it-IT"/>
                        </w:rPr>
                      </w:pPr>
                      <w:r w:rsidRPr="004A4762">
                        <w:rPr>
                          <w:b/>
                          <w:lang w:val="it-IT"/>
                        </w:rPr>
                        <w:t>Microsoft Certified AI f</w:t>
                      </w:r>
                      <w:r w:rsidRPr="004A4762">
                        <w:rPr>
                          <w:bCs/>
                          <w:lang w:val="it-IT"/>
                        </w:rPr>
                        <w:t xml:space="preserve">undamental </w:t>
                      </w:r>
                      <w:r w:rsidRPr="004A4762">
                        <w:rPr>
                          <w:b/>
                          <w:lang w:val="it-IT"/>
                        </w:rPr>
                        <w:t xml:space="preserve">-AI-900, </w:t>
                      </w:r>
                      <w:r w:rsidRPr="004A4762">
                        <w:rPr>
                          <w:b/>
                          <w:lang w:val="it-IT"/>
                        </w:rPr>
                        <w:t>2024</w:t>
                      </w:r>
                    </w:p>
                    <w:p w14:paraId="657B1134" w14:textId="77777777" w:rsidR="004A4762" w:rsidRPr="004A4762" w:rsidRDefault="004A4762" w:rsidP="004A476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284"/>
                        <w:jc w:val="left"/>
                        <w:rPr>
                          <w:b/>
                          <w:lang w:val="it-IT"/>
                        </w:rPr>
                      </w:pPr>
                      <w:r w:rsidRPr="004A4762">
                        <w:rPr>
                          <w:b/>
                          <w:lang w:val="it-IT"/>
                        </w:rPr>
                        <w:t>M</w:t>
                      </w:r>
                      <w:r w:rsidRPr="004A4762">
                        <w:rPr>
                          <w:bCs/>
                          <w:lang w:val="it-IT"/>
                        </w:rPr>
                        <w:t xml:space="preserve">icrosoft </w:t>
                      </w:r>
                      <w:r w:rsidRPr="004A4762">
                        <w:rPr>
                          <w:b/>
                          <w:lang w:val="it-IT"/>
                        </w:rPr>
                        <w:t>C</w:t>
                      </w:r>
                      <w:r w:rsidRPr="004A4762">
                        <w:rPr>
                          <w:bCs/>
                          <w:lang w:val="it-IT"/>
                        </w:rPr>
                        <w:t xml:space="preserve">ertified in </w:t>
                      </w:r>
                      <w:r w:rsidRPr="004A4762">
                        <w:rPr>
                          <w:b/>
                          <w:lang w:val="it-IT"/>
                        </w:rPr>
                        <w:t xml:space="preserve">Cybersecurity – </w:t>
                      </w:r>
                      <w:r w:rsidRPr="004A4762">
                        <w:rPr>
                          <w:bCs/>
                          <w:lang w:val="it-IT"/>
                        </w:rPr>
                        <w:t>SC 900,</w:t>
                      </w:r>
                      <w:r w:rsidRPr="004A4762">
                        <w:rPr>
                          <w:b/>
                          <w:lang w:val="it-IT"/>
                        </w:rPr>
                        <w:t xml:space="preserve"> 2024</w:t>
                      </w:r>
                    </w:p>
                    <w:p w14:paraId="3D4FE211" w14:textId="4FCA91DF" w:rsidR="004A4762" w:rsidRPr="004A4762" w:rsidRDefault="004A4762" w:rsidP="004A476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284"/>
                        <w:jc w:val="left"/>
                        <w:rPr>
                          <w:b/>
                          <w:lang w:val="it-IT"/>
                        </w:rPr>
                      </w:pPr>
                      <w:r w:rsidRPr="004A4762">
                        <w:rPr>
                          <w:b/>
                          <w:lang w:val="it-IT"/>
                        </w:rPr>
                        <w:t xml:space="preserve">IT </w:t>
                      </w:r>
                      <w:r w:rsidRPr="004A4762">
                        <w:rPr>
                          <w:b/>
                          <w:lang w:val="it-IT"/>
                        </w:rPr>
                        <w:t>Python Specialist, 2023</w:t>
                      </w:r>
                    </w:p>
                    <w:p w14:paraId="3CA0686A" w14:textId="77777777" w:rsidR="004A4762" w:rsidRPr="004A4762" w:rsidRDefault="004A4762" w:rsidP="004A476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284"/>
                        <w:jc w:val="left"/>
                        <w:rPr>
                          <w:b/>
                          <w:lang w:val="it-IT"/>
                        </w:rPr>
                      </w:pPr>
                      <w:r w:rsidRPr="004A4762">
                        <w:rPr>
                          <w:b/>
                          <w:lang w:val="it-IT"/>
                        </w:rPr>
                        <w:t>Microsoft Certified Solutions Associate, Australia, 2012</w:t>
                      </w:r>
                    </w:p>
                    <w:p w14:paraId="70D273DC" w14:textId="77777777" w:rsidR="004A4762" w:rsidRPr="004A4762" w:rsidRDefault="004A4762" w:rsidP="004A476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284"/>
                        <w:jc w:val="left"/>
                        <w:rPr>
                          <w:b/>
                          <w:lang w:val="it-IT"/>
                        </w:rPr>
                      </w:pPr>
                      <w:r w:rsidRPr="004A4762">
                        <w:rPr>
                          <w:b/>
                          <w:lang w:val="it-IT"/>
                        </w:rPr>
                        <w:t>M</w:t>
                      </w:r>
                      <w:r w:rsidRPr="004A4762">
                        <w:rPr>
                          <w:bCs/>
                          <w:lang w:val="it-IT"/>
                        </w:rPr>
                        <w:t>icrosoft</w:t>
                      </w:r>
                      <w:r w:rsidRPr="004A4762">
                        <w:rPr>
                          <w:b/>
                          <w:lang w:val="it-IT"/>
                        </w:rPr>
                        <w:t xml:space="preserve"> S</w:t>
                      </w:r>
                      <w:r w:rsidRPr="004A4762">
                        <w:rPr>
                          <w:bCs/>
                          <w:lang w:val="it-IT"/>
                        </w:rPr>
                        <w:t>ystems</w:t>
                      </w:r>
                      <w:r w:rsidRPr="004A4762">
                        <w:rPr>
                          <w:b/>
                          <w:lang w:val="it-IT"/>
                        </w:rPr>
                        <w:t xml:space="preserve"> E</w:t>
                      </w:r>
                      <w:r w:rsidRPr="004A4762">
                        <w:rPr>
                          <w:bCs/>
                          <w:lang w:val="it-IT"/>
                        </w:rPr>
                        <w:t>ngineer</w:t>
                      </w:r>
                      <w:r w:rsidRPr="004A4762">
                        <w:rPr>
                          <w:b/>
                          <w:lang w:val="it-IT"/>
                        </w:rPr>
                        <w:t xml:space="preserve"> 2008</w:t>
                      </w:r>
                    </w:p>
                    <w:p w14:paraId="54B3B874" w14:textId="77777777" w:rsidR="004A4762" w:rsidRPr="004A4762" w:rsidRDefault="004A4762" w:rsidP="004A476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284"/>
                        <w:jc w:val="left"/>
                        <w:rPr>
                          <w:b/>
                          <w:lang w:val="it-IT"/>
                        </w:rPr>
                      </w:pPr>
                      <w:r w:rsidRPr="004A4762">
                        <w:rPr>
                          <w:b/>
                          <w:lang w:val="it-IT"/>
                        </w:rPr>
                        <w:t>M</w:t>
                      </w:r>
                      <w:r w:rsidRPr="004A4762">
                        <w:rPr>
                          <w:bCs/>
                          <w:lang w:val="it-IT"/>
                        </w:rPr>
                        <w:t>icrosoft</w:t>
                      </w:r>
                      <w:r w:rsidRPr="004A4762">
                        <w:rPr>
                          <w:b/>
                          <w:lang w:val="it-IT"/>
                        </w:rPr>
                        <w:t xml:space="preserve"> C</w:t>
                      </w:r>
                      <w:r w:rsidRPr="004A4762">
                        <w:rPr>
                          <w:bCs/>
                          <w:lang w:val="it-IT"/>
                        </w:rPr>
                        <w:t>ertified</w:t>
                      </w:r>
                      <w:r w:rsidRPr="004A4762">
                        <w:rPr>
                          <w:b/>
                          <w:lang w:val="it-IT"/>
                        </w:rPr>
                        <w:t xml:space="preserve"> IT P</w:t>
                      </w:r>
                      <w:r w:rsidRPr="004A4762">
                        <w:rPr>
                          <w:bCs/>
                          <w:lang w:val="it-IT"/>
                        </w:rPr>
                        <w:t>rofessional</w:t>
                      </w:r>
                      <w:r w:rsidRPr="004A4762">
                        <w:rPr>
                          <w:b/>
                          <w:lang w:val="it-IT"/>
                        </w:rPr>
                        <w:t xml:space="preserve"> (MCITP), Dubai, 2010</w:t>
                      </w:r>
                    </w:p>
                    <w:p w14:paraId="0DB82BF6" w14:textId="77777777" w:rsidR="004A4762" w:rsidRPr="004A4762" w:rsidRDefault="004A4762" w:rsidP="004A476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284"/>
                        <w:jc w:val="left"/>
                        <w:rPr>
                          <w:b/>
                          <w:lang w:val="it-IT"/>
                        </w:rPr>
                      </w:pPr>
                      <w:r w:rsidRPr="004A4762">
                        <w:rPr>
                          <w:b/>
                          <w:lang w:val="it-IT"/>
                        </w:rPr>
                        <w:t>M</w:t>
                      </w:r>
                      <w:r w:rsidRPr="008576E2">
                        <w:rPr>
                          <w:bCs/>
                          <w:lang w:val="it-IT"/>
                        </w:rPr>
                        <w:t>icrosoft</w:t>
                      </w:r>
                      <w:r w:rsidRPr="004A4762">
                        <w:rPr>
                          <w:b/>
                          <w:lang w:val="it-IT"/>
                        </w:rPr>
                        <w:t xml:space="preserve"> C</w:t>
                      </w:r>
                      <w:r w:rsidRPr="008576E2">
                        <w:rPr>
                          <w:bCs/>
                          <w:lang w:val="it-IT"/>
                        </w:rPr>
                        <w:t>ertified</w:t>
                      </w:r>
                      <w:r w:rsidRPr="004A4762">
                        <w:rPr>
                          <w:b/>
                          <w:lang w:val="it-IT"/>
                        </w:rPr>
                        <w:t xml:space="preserve">   T</w:t>
                      </w:r>
                      <w:r w:rsidRPr="008576E2">
                        <w:rPr>
                          <w:bCs/>
                          <w:lang w:val="it-IT"/>
                        </w:rPr>
                        <w:t>echnology</w:t>
                      </w:r>
                      <w:r w:rsidRPr="004A4762">
                        <w:rPr>
                          <w:b/>
                          <w:lang w:val="it-IT"/>
                        </w:rPr>
                        <w:t xml:space="preserve"> S</w:t>
                      </w:r>
                      <w:r w:rsidRPr="008576E2">
                        <w:rPr>
                          <w:bCs/>
                          <w:lang w:val="it-IT"/>
                        </w:rPr>
                        <w:t>pecialist</w:t>
                      </w:r>
                      <w:r w:rsidRPr="004A4762">
                        <w:rPr>
                          <w:b/>
                          <w:lang w:val="it-IT"/>
                        </w:rPr>
                        <w:t xml:space="preserve"> (MCTS), Dubai, 2010</w:t>
                      </w:r>
                    </w:p>
                    <w:p w14:paraId="6D7B2C78" w14:textId="77777777" w:rsidR="004A4762" w:rsidRPr="00967792" w:rsidRDefault="004A4762" w:rsidP="004A4762">
                      <w:pPr>
                        <w:rPr>
                          <w:lang w:val="en-AU"/>
                        </w:rPr>
                      </w:pPr>
                      <w:r w:rsidRPr="00967792">
                        <w:rPr>
                          <w:lang w:val="en-AU"/>
                        </w:rPr>
                        <w:t>Microsoft Certified Professional (MCP) C#.Net, Ankara, 2008</w:t>
                      </w:r>
                    </w:p>
                    <w:p w14:paraId="2965E8F6" w14:textId="77777777" w:rsidR="004A4762" w:rsidRPr="00967792" w:rsidRDefault="004A4762" w:rsidP="004A4762">
                      <w:pPr>
                        <w:rPr>
                          <w:lang w:val="en-AU"/>
                        </w:rPr>
                      </w:pPr>
                      <w:r w:rsidRPr="00967792">
                        <w:rPr>
                          <w:lang w:val="en-AU"/>
                        </w:rPr>
                        <w:t>Microsoft Certified System Engineer (MCSE) (Engineer Specialist), 2000/2003/2008</w:t>
                      </w:r>
                    </w:p>
                    <w:p w14:paraId="45A6F876" w14:textId="77777777" w:rsidR="004A4762" w:rsidRPr="00967792" w:rsidRDefault="004A4762" w:rsidP="004A4762">
                      <w:pPr>
                        <w:rPr>
                          <w:lang w:val="en-AU"/>
                        </w:rPr>
                      </w:pPr>
                      <w:r w:rsidRPr="00967792">
                        <w:rPr>
                          <w:lang w:val="en-AU"/>
                        </w:rPr>
                        <w:t>Microsoft Certified System Administrator (Systems Specialist)(MCSA), 2000/2003/2008</w:t>
                      </w:r>
                    </w:p>
                    <w:p w14:paraId="5D492FF8" w14:textId="3196B191" w:rsidR="001E2BAB" w:rsidRPr="002C7C29" w:rsidRDefault="004A4762" w:rsidP="004A4762">
                      <w:pPr>
                        <w:pStyle w:val="List"/>
                      </w:pPr>
                      <w:r w:rsidRPr="00967792">
                        <w:rPr>
                          <w:lang w:val="en-AU"/>
                        </w:rPr>
                        <w:t>Microsoft Certified Professional (MCP) 2004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1E2BAB" w:rsidRPr="001E2BAB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702272" behindDoc="0" locked="1" layoutInCell="1" allowOverlap="1" wp14:anchorId="13335C4C" wp14:editId="6ABE2C61">
                <wp:simplePos x="0" y="0"/>
                <wp:positionH relativeFrom="page">
                  <wp:posOffset>2743200</wp:posOffset>
                </wp:positionH>
                <wp:positionV relativeFrom="page">
                  <wp:posOffset>2130425</wp:posOffset>
                </wp:positionV>
                <wp:extent cx="4608576" cy="1819656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576" cy="18196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11424" w14:textId="77777777" w:rsidR="001E2BAB" w:rsidRPr="001E2BAB" w:rsidRDefault="001E2BAB" w:rsidP="001E2BAB">
                            <w:pPr>
                              <w:pStyle w:val="Heading1"/>
                            </w:pPr>
                            <w:r w:rsidRPr="001E2BAB">
                              <w:t>Professional Overview</w:t>
                            </w:r>
                          </w:p>
                          <w:p w14:paraId="116E6CAB" w14:textId="77777777" w:rsidR="001E2BAB" w:rsidRPr="001E2BAB" w:rsidRDefault="001E2BAB" w:rsidP="001E2BAB">
                            <w:r w:rsidRPr="001E2BAB">
                              <w:t>Showcase your most impressive accomplishments right here. Within seconds, the reader should be able to tell who you are and what your areas of expertise are. The purpose of a professional profile is to provide a quick overview of your potential skills, experience, and achievements to a recruiter without requiring them to read the rest of your resume.</w:t>
                            </w:r>
                          </w:p>
                          <w:p w14:paraId="544B8974" w14:textId="77777777" w:rsidR="001E2BAB" w:rsidRPr="001E2BAB" w:rsidRDefault="001E2BAB" w:rsidP="001E2B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35C4C" id="Text Box 26" o:spid="_x0000_s1029" type="#_x0000_t202" style="position:absolute;left:0;text-align:left;margin-left:3in;margin-top:167.75pt;width:362.9pt;height:143.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" filled="f" stroked="f">
                <v:textbox>
                  <w:txbxContent>
                    <w:p w14:paraId="31011424" w14:textId="77777777" w:rsidR="001E2BAB" w:rsidRPr="001E2BAB" w:rsidRDefault="001E2BAB" w:rsidP="001E2BAB">
                      <w:pPr>
                        <w:pStyle w:val="Heading1"/>
                      </w:pPr>
                      <w:r w:rsidRPr="001E2BAB">
                        <w:t>Professional Overview</w:t>
                      </w:r>
                    </w:p>
                    <w:p w14:paraId="116E6CAB" w14:textId="77777777" w:rsidR="001E2BAB" w:rsidRPr="001E2BAB" w:rsidRDefault="001E2BAB" w:rsidP="001E2BAB">
                      <w:r w:rsidRPr="001E2BAB">
                        <w:t>Showcase your most impressive accomplishments right here. Within seconds, the reader should be able to tell who you are and what your areas of expertise are. The purpose of a professional profile is to provide a quick overview of your potential skills, experience, and achievements to a recruiter without requiring them to read the rest of your resume.</w:t>
                      </w:r>
                    </w:p>
                    <w:p w14:paraId="544B8974" w14:textId="77777777" w:rsidR="001E2BAB" w:rsidRPr="001E2BAB" w:rsidRDefault="001E2BAB" w:rsidP="001E2BAB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1E2BAB" w:rsidRPr="001E2B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3296" behindDoc="0" locked="1" layoutInCell="1" allowOverlap="1" wp14:anchorId="29A4A737" wp14:editId="13DC652A">
                <wp:simplePos x="0" y="0"/>
                <wp:positionH relativeFrom="page">
                  <wp:posOffset>2705100</wp:posOffset>
                </wp:positionH>
                <wp:positionV relativeFrom="page">
                  <wp:posOffset>3551555</wp:posOffset>
                </wp:positionV>
                <wp:extent cx="4608195" cy="566928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195" cy="5669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555F9" w14:textId="77777777" w:rsidR="001E2BAB" w:rsidRPr="001E2BAB" w:rsidRDefault="001E2BAB" w:rsidP="001E2BAB">
                            <w:pPr>
                              <w:pStyle w:val="Heading1"/>
                            </w:pPr>
                            <w:r w:rsidRPr="001E2BAB">
                              <w:t>Work Experience</w:t>
                            </w:r>
                          </w:p>
                          <w:p w14:paraId="7C7FE108" w14:textId="77777777" w:rsidR="001E2BAB" w:rsidRPr="001E2BAB" w:rsidRDefault="001E2BAB" w:rsidP="001E2BAB">
                            <w:pPr>
                              <w:pStyle w:val="Heading2"/>
                            </w:pPr>
                            <w:r w:rsidRPr="001E2BAB">
                              <w:t>Operations Manager</w:t>
                            </w:r>
                          </w:p>
                          <w:p w14:paraId="50E8FD38" w14:textId="77777777" w:rsidR="001E2BAB" w:rsidRPr="001E2BAB" w:rsidRDefault="001E2BAB" w:rsidP="001E2BAB">
                            <w:pPr>
                              <w:pStyle w:val="Heading3"/>
                            </w:pPr>
                            <w:r w:rsidRPr="001E2BAB">
                              <w:t xml:space="preserve">Northwind Traders, Orlando | 20XX – present </w:t>
                            </w:r>
                          </w:p>
                          <w:p w14:paraId="15473D5D" w14:textId="77777777" w:rsidR="001E2BAB" w:rsidRPr="001E2BAB" w:rsidRDefault="001E2BAB" w:rsidP="001E2BAB">
                            <w:r w:rsidRPr="001E2BAB">
                              <w:t>Describe your accomplishments and job responsibilities briefly. Concentrate on the skills and strengths you've identified as relevant to the job description.</w:t>
                            </w:r>
                          </w:p>
                          <w:p w14:paraId="6909E177" w14:textId="77777777" w:rsidR="001E2BAB" w:rsidRPr="001E2BAB" w:rsidRDefault="001E2BAB" w:rsidP="001E2BAB">
                            <w:pPr>
                              <w:pStyle w:val="ListBullet"/>
                            </w:pPr>
                            <w:r w:rsidRPr="001E2BAB">
                              <w:t xml:space="preserve">Describe your job role in 2-3 bullet points. Avoid using too many </w:t>
                            </w:r>
                            <w:r w:rsidR="00862B65" w:rsidRPr="001E2BAB">
                              <w:t>bullets</w:t>
                            </w:r>
                            <w:r w:rsidRPr="001E2BAB">
                              <w:t>.</w:t>
                            </w:r>
                          </w:p>
                          <w:p w14:paraId="3B1B736A" w14:textId="77777777" w:rsidR="001E2BAB" w:rsidRPr="001E2BAB" w:rsidRDefault="001E2BAB" w:rsidP="001E2BAB">
                            <w:pPr>
                              <w:pStyle w:val="ListBullet"/>
                            </w:pPr>
                            <w:r w:rsidRPr="001E2BAB">
                              <w:t>Employers want to know what you've achieved. If possible, quantify what you have accomplished.</w:t>
                            </w:r>
                          </w:p>
                          <w:p w14:paraId="2727738A" w14:textId="77777777" w:rsidR="001E2BAB" w:rsidRPr="001E2BAB" w:rsidRDefault="001E2BAB" w:rsidP="001E2BAB">
                            <w:pPr>
                              <w:pStyle w:val="ListBullet"/>
                            </w:pPr>
                            <w:r w:rsidRPr="001E2BAB">
                              <w:t>Use simple language and make it easily readable. Recruiters who are unfamiliar with your specific field may review your resume.</w:t>
                            </w:r>
                          </w:p>
                          <w:p w14:paraId="2F883A4B" w14:textId="77777777" w:rsidR="001E2BAB" w:rsidRDefault="001E2BAB" w:rsidP="001E2BAB">
                            <w:pPr>
                              <w:pStyle w:val="ListBullet"/>
                            </w:pPr>
                            <w:r w:rsidRPr="001E2BAB">
                              <w:t>Include key words from the job description in your resume.</w:t>
                            </w:r>
                          </w:p>
                          <w:p w14:paraId="18311BD3" w14:textId="77777777" w:rsidR="001E2BAB" w:rsidRPr="001E2BAB" w:rsidRDefault="001E2BAB" w:rsidP="001E2BAB"/>
                          <w:p w14:paraId="2F05398E" w14:textId="77777777" w:rsidR="001E2BAB" w:rsidRDefault="001E2BAB" w:rsidP="001E2BAB">
                            <w:pPr>
                              <w:pStyle w:val="Heading2"/>
                            </w:pPr>
                            <w:r w:rsidRPr="001E2BAB">
                              <w:t>Logistics Coordinator</w:t>
                            </w:r>
                          </w:p>
                          <w:p w14:paraId="767DD67F" w14:textId="77777777" w:rsidR="001E2BAB" w:rsidRPr="001E2BAB" w:rsidRDefault="001E2BAB" w:rsidP="001E2BAB">
                            <w:pPr>
                              <w:pStyle w:val="Heading3"/>
                            </w:pPr>
                            <w:r w:rsidRPr="001E2BAB">
                              <w:t>Northwind Traders, Miami | 20XX – 20XX</w:t>
                            </w:r>
                          </w:p>
                          <w:p w14:paraId="549AC524" w14:textId="77777777" w:rsidR="001E2BAB" w:rsidRPr="001E2BAB" w:rsidRDefault="001E2BAB" w:rsidP="001E2BAB">
                            <w:r w:rsidRPr="001E2BAB">
                              <w:t>Describe your accomplishments and job responsibilities briefly. Concentrate on the skills and strengths you've identified as relevant to the job description.</w:t>
                            </w:r>
                          </w:p>
                          <w:p w14:paraId="5089CB6C" w14:textId="77777777" w:rsidR="001E2BAB" w:rsidRPr="001E2BAB" w:rsidRDefault="001E2BAB" w:rsidP="001E2BAB">
                            <w:pPr>
                              <w:pStyle w:val="ListBullet"/>
                            </w:pPr>
                            <w:r w:rsidRPr="001E2BAB">
                              <w:t>Be as precise as possible. Don’t write long paragraphs.</w:t>
                            </w:r>
                          </w:p>
                          <w:p w14:paraId="514DC3CD" w14:textId="77777777" w:rsidR="001E2BAB" w:rsidRPr="001E2BAB" w:rsidRDefault="001E2BAB" w:rsidP="001E2BAB">
                            <w:pPr>
                              <w:pStyle w:val="ListBullet"/>
                            </w:pPr>
                            <w:r w:rsidRPr="001E2BAB">
                              <w:t>Highlight your accomplishments but don't exaggerate; they will ask questions from your resume during the interview.</w:t>
                            </w:r>
                          </w:p>
                          <w:p w14:paraId="2F5D79F2" w14:textId="77777777" w:rsidR="001E2BAB" w:rsidRPr="001E2BAB" w:rsidRDefault="001E2BAB" w:rsidP="001E2BAB">
                            <w:pPr>
                              <w:pStyle w:val="ListBullet"/>
                            </w:pPr>
                            <w:r w:rsidRPr="001E2BAB">
                              <w:t xml:space="preserve">If you are applying for a position in a new area, </w:t>
                            </w:r>
                            <w:r w:rsidR="002C7C29" w:rsidRPr="001E2BAB">
                              <w:t>emphasize</w:t>
                            </w:r>
                            <w:r w:rsidRPr="001E2BAB">
                              <w:t xml:space="preserve"> the skills you have established that will be useful in this position.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4A737" id="Text Box 13" o:spid="_x0000_s1030" type="#_x0000_t202" style="position:absolute;left:0;text-align:left;margin-left:213pt;margin-top:279.65pt;width:362.85pt;height:446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" filled="f" stroked="f">
                <v:textbox>
                  <w:txbxContent>
                    <w:p w14:paraId="1BC555F9" w14:textId="77777777" w:rsidR="001E2BAB" w:rsidRPr="001E2BAB" w:rsidRDefault="001E2BAB" w:rsidP="001E2BAB">
                      <w:pPr>
                        <w:pStyle w:val="Heading1"/>
                      </w:pPr>
                      <w:r w:rsidRPr="001E2BAB">
                        <w:t>Work Experience</w:t>
                      </w:r>
                    </w:p>
                    <w:p w14:paraId="7C7FE108" w14:textId="77777777" w:rsidR="001E2BAB" w:rsidRPr="001E2BAB" w:rsidRDefault="001E2BAB" w:rsidP="001E2BAB">
                      <w:pPr>
                        <w:pStyle w:val="Heading2"/>
                      </w:pPr>
                      <w:r w:rsidRPr="001E2BAB">
                        <w:t>Operations Manager</w:t>
                      </w:r>
                    </w:p>
                    <w:p w14:paraId="50E8FD38" w14:textId="77777777" w:rsidR="001E2BAB" w:rsidRPr="001E2BAB" w:rsidRDefault="001E2BAB" w:rsidP="001E2BAB">
                      <w:pPr>
                        <w:pStyle w:val="Heading3"/>
                      </w:pPr>
                      <w:r w:rsidRPr="001E2BAB">
                        <w:t xml:space="preserve">Northwind Traders, Orlando | 20XX – present </w:t>
                      </w:r>
                    </w:p>
                    <w:p w14:paraId="15473D5D" w14:textId="77777777" w:rsidR="001E2BAB" w:rsidRPr="001E2BAB" w:rsidRDefault="001E2BAB" w:rsidP="001E2BAB">
                      <w:r w:rsidRPr="001E2BAB">
                        <w:t>Describe your accomplishments and job responsibilities briefly. Concentrate on the skills and strengths you've identified as relevant to the job description.</w:t>
                      </w:r>
                    </w:p>
                    <w:p w14:paraId="6909E177" w14:textId="77777777" w:rsidR="001E2BAB" w:rsidRPr="001E2BAB" w:rsidRDefault="001E2BAB" w:rsidP="001E2BAB">
                      <w:pPr>
                        <w:pStyle w:val="ListBullet"/>
                      </w:pPr>
                      <w:r w:rsidRPr="001E2BAB">
                        <w:t xml:space="preserve">Describe your job role in 2-3 bullet points. Avoid using too many </w:t>
                      </w:r>
                      <w:r w:rsidR="00862B65" w:rsidRPr="001E2BAB">
                        <w:t>bullets</w:t>
                      </w:r>
                      <w:r w:rsidRPr="001E2BAB">
                        <w:t>.</w:t>
                      </w:r>
                    </w:p>
                    <w:p w14:paraId="3B1B736A" w14:textId="77777777" w:rsidR="001E2BAB" w:rsidRPr="001E2BAB" w:rsidRDefault="001E2BAB" w:rsidP="001E2BAB">
                      <w:pPr>
                        <w:pStyle w:val="ListBullet"/>
                      </w:pPr>
                      <w:r w:rsidRPr="001E2BAB">
                        <w:t>Employers want to know what you've achieved. If possible, quantify what you have accomplished.</w:t>
                      </w:r>
                    </w:p>
                    <w:p w14:paraId="2727738A" w14:textId="77777777" w:rsidR="001E2BAB" w:rsidRPr="001E2BAB" w:rsidRDefault="001E2BAB" w:rsidP="001E2BAB">
                      <w:pPr>
                        <w:pStyle w:val="ListBullet"/>
                      </w:pPr>
                      <w:r w:rsidRPr="001E2BAB">
                        <w:t>Use simple language and make it easily readable. Recruiters who are unfamiliar with your specific field may review your resume.</w:t>
                      </w:r>
                    </w:p>
                    <w:p w14:paraId="2F883A4B" w14:textId="77777777" w:rsidR="001E2BAB" w:rsidRDefault="001E2BAB" w:rsidP="001E2BAB">
                      <w:pPr>
                        <w:pStyle w:val="ListBullet"/>
                      </w:pPr>
                      <w:r w:rsidRPr="001E2BAB">
                        <w:t>Include key words from the job description in your resume.</w:t>
                      </w:r>
                    </w:p>
                    <w:p w14:paraId="18311BD3" w14:textId="77777777" w:rsidR="001E2BAB" w:rsidRPr="001E2BAB" w:rsidRDefault="001E2BAB" w:rsidP="001E2BAB"/>
                    <w:p w14:paraId="2F05398E" w14:textId="77777777" w:rsidR="001E2BAB" w:rsidRDefault="001E2BAB" w:rsidP="001E2BAB">
                      <w:pPr>
                        <w:pStyle w:val="Heading2"/>
                      </w:pPr>
                      <w:r w:rsidRPr="001E2BAB">
                        <w:t>Logistics Coordinator</w:t>
                      </w:r>
                    </w:p>
                    <w:p w14:paraId="767DD67F" w14:textId="77777777" w:rsidR="001E2BAB" w:rsidRPr="001E2BAB" w:rsidRDefault="001E2BAB" w:rsidP="001E2BAB">
                      <w:pPr>
                        <w:pStyle w:val="Heading3"/>
                      </w:pPr>
                      <w:r w:rsidRPr="001E2BAB">
                        <w:t>Northwind Traders, Miami | 20XX – 20XX</w:t>
                      </w:r>
                    </w:p>
                    <w:p w14:paraId="549AC524" w14:textId="77777777" w:rsidR="001E2BAB" w:rsidRPr="001E2BAB" w:rsidRDefault="001E2BAB" w:rsidP="001E2BAB">
                      <w:r w:rsidRPr="001E2BAB">
                        <w:t>Describe your accomplishments and job responsibilities briefly. Concentrate on the skills and strengths you've identified as relevant to the job description.</w:t>
                      </w:r>
                    </w:p>
                    <w:p w14:paraId="5089CB6C" w14:textId="77777777" w:rsidR="001E2BAB" w:rsidRPr="001E2BAB" w:rsidRDefault="001E2BAB" w:rsidP="001E2BAB">
                      <w:pPr>
                        <w:pStyle w:val="ListBullet"/>
                      </w:pPr>
                      <w:r w:rsidRPr="001E2BAB">
                        <w:t>Be as precise as possible. Don’t write long paragraphs.</w:t>
                      </w:r>
                    </w:p>
                    <w:p w14:paraId="514DC3CD" w14:textId="77777777" w:rsidR="001E2BAB" w:rsidRPr="001E2BAB" w:rsidRDefault="001E2BAB" w:rsidP="001E2BAB">
                      <w:pPr>
                        <w:pStyle w:val="ListBullet"/>
                      </w:pPr>
                      <w:r w:rsidRPr="001E2BAB">
                        <w:t>Highlight your accomplishments but don't exaggerate; they will ask questions from your resume during the interview.</w:t>
                      </w:r>
                    </w:p>
                    <w:p w14:paraId="2F5D79F2" w14:textId="77777777" w:rsidR="001E2BAB" w:rsidRPr="001E2BAB" w:rsidRDefault="001E2BAB" w:rsidP="001E2BAB">
                      <w:pPr>
                        <w:pStyle w:val="ListBullet"/>
                      </w:pPr>
                      <w:r w:rsidRPr="001E2BAB">
                        <w:t xml:space="preserve">If you are applying for a position in a new area, </w:t>
                      </w:r>
                      <w:r w:rsidR="002C7C29" w:rsidRPr="001E2BAB">
                        <w:t>emphasize</w:t>
                      </w:r>
                      <w:r w:rsidRPr="001E2BAB">
                        <w:t xml:space="preserve"> the skills you have established that will be useful in this position.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B83FE8" w:rsidRPr="001E2BAB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93056" behindDoc="0" locked="1" layoutInCell="1" allowOverlap="1" wp14:anchorId="649B621A" wp14:editId="3907D373">
                <wp:simplePos x="0" y="0"/>
                <wp:positionH relativeFrom="page">
                  <wp:posOffset>320040</wp:posOffset>
                </wp:positionH>
                <wp:positionV relativeFrom="page">
                  <wp:posOffset>1928495</wp:posOffset>
                </wp:positionV>
                <wp:extent cx="1837690" cy="283210"/>
                <wp:effectExtent l="0" t="0" r="0" b="254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69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175F9" w14:textId="77777777" w:rsidR="00B83FE8" w:rsidRPr="00E14BF0" w:rsidRDefault="00E14BF0" w:rsidP="00E14BF0">
                            <w:pPr>
                              <w:pStyle w:val="Heading1"/>
                            </w:pPr>
                            <w:r w:rsidRPr="00E14BF0"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B621A" id="Text Box 25" o:spid="_x0000_s1031" type="#_x0000_t202" style="position:absolute;left:0;text-align:left;margin-left:25.2pt;margin-top:151.85pt;width:144.7pt;height:22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" filled="f" stroked="f">
                <v:textbox>
                  <w:txbxContent>
                    <w:p w14:paraId="1FB175F9" w14:textId="77777777" w:rsidR="00B83FE8" w:rsidRPr="00E14BF0" w:rsidRDefault="00E14BF0" w:rsidP="00E14BF0">
                      <w:pPr>
                        <w:pStyle w:val="Heading1"/>
                      </w:pPr>
                      <w:r w:rsidRPr="00E14BF0">
                        <w:t>Contact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B83FE8" w:rsidRPr="001E2BAB">
        <w:rPr>
          <w:noProof/>
        </w:rPr>
        <mc:AlternateContent>
          <mc:Choice Requires="wpg">
            <w:drawing>
              <wp:anchor distT="0" distB="0" distL="114300" distR="114300" simplePos="0" relativeHeight="251686912" behindDoc="1" locked="1" layoutInCell="1" allowOverlap="1" wp14:anchorId="43594F3B" wp14:editId="5264ED75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-228600</wp:posOffset>
                </wp:positionV>
                <wp:extent cx="7772894" cy="10058400"/>
                <wp:effectExtent l="0" t="0" r="0" b="0"/>
                <wp:wrapNone/>
                <wp:docPr id="747120365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894" cy="10058400"/>
                          <a:chOff x="0" y="0"/>
                          <a:chExt cx="7772894" cy="10058400"/>
                        </a:xfrm>
                      </wpg:grpSpPr>
                      <wps:wsp>
                        <wps:cNvPr id="802873958" name="Rectangle 802873958"/>
                        <wps:cNvSpPr/>
                        <wps:spPr>
                          <a:xfrm>
                            <a:off x="2342515" y="1859280"/>
                            <a:ext cx="5430379" cy="69638"/>
                          </a:xfrm>
                          <a:prstGeom prst="rect">
                            <a:avLst/>
                          </a:prstGeom>
                          <a:solidFill>
                            <a:srgbClr val="F2EF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103453" name="Rectangle 351103453"/>
                        <wps:cNvSpPr/>
                        <wps:spPr>
                          <a:xfrm>
                            <a:off x="0" y="0"/>
                            <a:ext cx="2449195" cy="10058400"/>
                          </a:xfrm>
                          <a:prstGeom prst="rect">
                            <a:avLst/>
                          </a:prstGeom>
                          <a:solidFill>
                            <a:srgbClr val="F2EF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DD53A9" id="Group 8" o:spid="_x0000_s1026" alt="&quot;&quot;" style="position:absolute;margin-left:-36pt;margin-top:-18pt;width:612.05pt;height:11in;z-index:-251629568;mso-width-relative:margin" coordsize="77728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">
                <v:rect id="Rectangle 802873958" o:spid="_x0000_s1027" style="position:absolute;left:23425;top:18592;width:54303;height: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" fillcolor="#f2efea" stroked="f" strokeweight="1pt"/>
                <v:rect id="Rectangle 351103453" o:spid="_x0000_s1028" style="position:absolute;width:24491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" fillcolor="#f2efea" stroked="f" strokeweight="1pt"/>
                <w10:anchorlock/>
              </v:group>
            </w:pict>
          </mc:Fallback>
        </mc:AlternateContent>
      </w:r>
    </w:p>
    <w:p w14:paraId="1E0906FA" w14:textId="64DCB0A3" w:rsidR="00B83FE8" w:rsidRPr="001E2BAB" w:rsidRDefault="000F6F93" w:rsidP="00B83FE8">
      <w:pPr>
        <w:pStyle w:val="Title"/>
      </w:pPr>
      <w:r>
        <w:t>Reza</w:t>
      </w:r>
    </w:p>
    <w:p w14:paraId="5B5D7A16" w14:textId="6D6E233F" w:rsidR="00B83FE8" w:rsidRPr="001E2BAB" w:rsidRDefault="000F6F93" w:rsidP="00B83FE8">
      <w:pPr>
        <w:pStyle w:val="Title2"/>
      </w:pPr>
      <w:r>
        <w:t>Nejad</w:t>
      </w:r>
    </w:p>
    <w:p w14:paraId="2C2192F5" w14:textId="7A38B968" w:rsidR="00B83FE8" w:rsidRPr="001E2BAB" w:rsidRDefault="000F6F93" w:rsidP="00B83FE8">
      <w:pPr>
        <w:pStyle w:val="Subtitle"/>
      </w:pPr>
      <w:r>
        <w:t>ICT System Engineer</w:t>
      </w:r>
    </w:p>
    <w:p w14:paraId="60243224" w14:textId="0B36D8A9" w:rsidR="006A70F3" w:rsidRDefault="004A4762">
      <w:pPr>
        <w:spacing w:after="160" w:line="259" w:lineRule="auto"/>
        <w:jc w:val="left"/>
        <w:rPr>
          <w:vertAlign w:val="subscript"/>
        </w:rPr>
      </w:pPr>
      <w:r>
        <w:rPr>
          <w:noProof/>
          <w:vertAlign w:val="subscript"/>
        </w:rPr>
        <w:drawing>
          <wp:anchor distT="0" distB="0" distL="114300" distR="114300" simplePos="0" relativeHeight="251710464" behindDoc="0" locked="0" layoutInCell="1" allowOverlap="1" wp14:anchorId="5108F6F4" wp14:editId="18E793B6">
            <wp:simplePos x="0" y="0"/>
            <wp:positionH relativeFrom="column">
              <wp:posOffset>-190500</wp:posOffset>
            </wp:positionH>
            <wp:positionV relativeFrom="paragraph">
              <wp:posOffset>1593215</wp:posOffset>
            </wp:positionV>
            <wp:extent cx="200660" cy="158750"/>
            <wp:effectExtent l="0" t="0" r="8890" b="0"/>
            <wp:wrapNone/>
            <wp:docPr id="194566422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64224" name="Graphic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0066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0F3"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73104DB" wp14:editId="52227BA6">
                <wp:simplePos x="0" y="0"/>
                <wp:positionH relativeFrom="column">
                  <wp:posOffset>-184150</wp:posOffset>
                </wp:positionH>
                <wp:positionV relativeFrom="paragraph">
                  <wp:posOffset>501015</wp:posOffset>
                </wp:positionV>
                <wp:extent cx="2324100" cy="1854200"/>
                <wp:effectExtent l="0" t="0" r="0" b="0"/>
                <wp:wrapNone/>
                <wp:docPr id="97918455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1854200"/>
                          <a:chOff x="0" y="0"/>
                          <a:chExt cx="2324100" cy="1841500"/>
                        </a:xfrm>
                      </wpg:grpSpPr>
                      <wps:wsp>
                        <wps:cNvPr id="1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0"/>
                            <a:ext cx="2171700" cy="184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F1A9D0" w14:textId="77777777" w:rsidR="006A70F3" w:rsidRPr="006A70F3" w:rsidRDefault="006A70F3" w:rsidP="006A70F3">
                              <w:pPr>
                                <w:pStyle w:val="ContactInfo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6A70F3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0451442930</w:t>
                              </w:r>
                            </w:p>
                            <w:p w14:paraId="160C5EB7" w14:textId="77777777" w:rsidR="006A70F3" w:rsidRPr="006A70F3" w:rsidRDefault="006A70F3" w:rsidP="006A70F3">
                              <w:pPr>
                                <w:pStyle w:val="ContactInfo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6A70F3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mrh.mcitp@hotmail.com</w:t>
                              </w:r>
                            </w:p>
                            <w:p w14:paraId="739A5743" w14:textId="77777777" w:rsidR="006A70F3" w:rsidRPr="006A70F3" w:rsidRDefault="006A70F3" w:rsidP="006A70F3">
                              <w:pPr>
                                <w:pStyle w:val="ContactInfo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6A70F3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3 Mars ST Epping, 2121NSW</w:t>
                              </w:r>
                            </w:p>
                            <w:p w14:paraId="03129BCE" w14:textId="77777777" w:rsidR="006A70F3" w:rsidRPr="006A70F3" w:rsidRDefault="006A70F3" w:rsidP="006A70F3">
                              <w:pPr>
                                <w:pStyle w:val="ContactInfo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hyperlink r:id="rId21" w:history="1">
                                <w:r w:rsidRPr="006A70F3">
                                  <w:rPr>
                                    <w:rStyle w:val="Hyperlink"/>
                                    <w:b/>
                                    <w:bCs/>
                                    <w:color w:val="747474" w:themeColor="background2" w:themeShade="80"/>
                                    <w:sz w:val="18"/>
                                    <w:szCs w:val="18"/>
                                  </w:rPr>
                                  <w:t>LinkedIn</w:t>
                                </w:r>
                              </w:hyperlink>
                            </w:p>
                            <w:p w14:paraId="7BEFE80D" w14:textId="77777777" w:rsidR="006A70F3" w:rsidRPr="006A70F3" w:rsidRDefault="006A70F3" w:rsidP="006A70F3">
                              <w:pPr>
                                <w:pStyle w:val="ContactInfo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hyperlink r:id="rId22" w:history="1">
                                <w:r w:rsidRPr="006A70F3">
                                  <w:rPr>
                                    <w:rStyle w:val="Hyperlink"/>
                                    <w:b/>
                                    <w:bCs/>
                                    <w:color w:val="747474" w:themeColor="background2" w:themeShade="80"/>
                                    <w:sz w:val="18"/>
                                    <w:szCs w:val="18"/>
                                  </w:rPr>
                                  <w:t>Microsoft O</w:t>
                                </w:r>
                                <w:r w:rsidRPr="006A70F3">
                                  <w:rPr>
                                    <w:rStyle w:val="Hyperlink"/>
                                    <w:b/>
                                    <w:bCs/>
                                    <w:color w:val="747474" w:themeColor="background2" w:themeShade="80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 w:rsidRPr="006A70F3">
                                  <w:rPr>
                                    <w:rStyle w:val="Hyperlink"/>
                                    <w:b/>
                                    <w:bCs/>
                                    <w:color w:val="747474" w:themeColor="background2" w:themeShade="80"/>
                                    <w:sz w:val="18"/>
                                    <w:szCs w:val="18"/>
                                  </w:rPr>
                                  <w:t>li</w:t>
                                </w:r>
                                <w:r w:rsidRPr="006A70F3">
                                  <w:rPr>
                                    <w:rStyle w:val="Hyperlink"/>
                                    <w:b/>
                                    <w:bCs/>
                                    <w:color w:val="747474" w:themeColor="background2" w:themeShade="80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 w:rsidRPr="006A70F3">
                                  <w:rPr>
                                    <w:rStyle w:val="Hyperlink"/>
                                    <w:b/>
                                    <w:bCs/>
                                    <w:color w:val="747474" w:themeColor="background2" w:themeShade="80"/>
                                    <w:sz w:val="18"/>
                                    <w:szCs w:val="18"/>
                                  </w:rPr>
                                  <w:t>e Tran</w:t>
                                </w:r>
                                <w:r w:rsidRPr="006A70F3">
                                  <w:rPr>
                                    <w:rStyle w:val="Hyperlink"/>
                                    <w:b/>
                                    <w:bCs/>
                                    <w:color w:val="747474" w:themeColor="background2" w:themeShade="80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6A70F3">
                                  <w:rPr>
                                    <w:rStyle w:val="Hyperlink"/>
                                    <w:b/>
                                    <w:bCs/>
                                    <w:color w:val="747474" w:themeColor="background2" w:themeShade="80"/>
                                    <w:sz w:val="18"/>
                                    <w:szCs w:val="18"/>
                                  </w:rPr>
                                  <w:t>cript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" name="Group 4" descr="Group of communication icons"/>
                        <wpg:cNvGrpSpPr/>
                        <wpg:grpSpPr>
                          <a:xfrm>
                            <a:off x="0" y="44450"/>
                            <a:ext cx="206375" cy="952495"/>
                            <a:chOff x="0" y="19434"/>
                            <a:chExt cx="164465" cy="971733"/>
                          </a:xfrm>
                        </wpg:grpSpPr>
                        <pic:pic xmlns:pic="http://schemas.openxmlformats.org/drawingml/2006/picture">
                          <pic:nvPicPr>
                            <pic:cNvPr id="19" name="Graphic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9434"/>
                              <a:ext cx="164465" cy="16256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" name="Graphic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87007"/>
                              <a:ext cx="164465" cy="16256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3" name="Graphic 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538373"/>
                              <a:ext cx="164465" cy="16256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4" name="Graphic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96DAC541-7B7A-43D3-8B79-37D633B846F1}">
                                  <asvg:svgBlip xmlns:asvg="http://schemas.microsoft.com/office/drawing/2016/SVG/main" r:embed="rId2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2157" y="828607"/>
                              <a:ext cx="160150" cy="1625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3104DB" id="Group 5" o:spid="_x0000_s1032" style="position:absolute;margin-left:-14.5pt;margin-top:39.45pt;width:183pt;height:146pt;z-index:251709440;mso-height-relative:margin" coordsize="23241,1841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">
                <v:shape id="Text Box 3" o:spid="_x0000_s1033" type="#_x0000_t202" style="position:absolute;left:1524;width:21717;height:18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14F1A9D0" w14:textId="77777777" w:rsidR="006A70F3" w:rsidRPr="006A70F3" w:rsidRDefault="006A70F3" w:rsidP="006A70F3">
                        <w:pPr>
                          <w:pStyle w:val="ContactInfo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6A70F3">
                          <w:rPr>
                            <w:b/>
                            <w:bCs/>
                            <w:sz w:val="18"/>
                            <w:szCs w:val="18"/>
                          </w:rPr>
                          <w:t>0451442930</w:t>
                        </w:r>
                      </w:p>
                      <w:p w14:paraId="160C5EB7" w14:textId="77777777" w:rsidR="006A70F3" w:rsidRPr="006A70F3" w:rsidRDefault="006A70F3" w:rsidP="006A70F3">
                        <w:pPr>
                          <w:pStyle w:val="ContactInfo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6A70F3">
                          <w:rPr>
                            <w:b/>
                            <w:bCs/>
                            <w:sz w:val="18"/>
                            <w:szCs w:val="18"/>
                          </w:rPr>
                          <w:t>mrh.mcitp@hotmail.com</w:t>
                        </w:r>
                      </w:p>
                      <w:p w14:paraId="739A5743" w14:textId="77777777" w:rsidR="006A70F3" w:rsidRPr="006A70F3" w:rsidRDefault="006A70F3" w:rsidP="006A70F3">
                        <w:pPr>
                          <w:pStyle w:val="ContactInfo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6A70F3">
                          <w:rPr>
                            <w:b/>
                            <w:bCs/>
                            <w:sz w:val="18"/>
                            <w:szCs w:val="18"/>
                          </w:rPr>
                          <w:t>3 Mars ST Epping, 2121NSW</w:t>
                        </w:r>
                      </w:p>
                      <w:p w14:paraId="03129BCE" w14:textId="77777777" w:rsidR="006A70F3" w:rsidRPr="006A70F3" w:rsidRDefault="006A70F3" w:rsidP="006A70F3">
                        <w:pPr>
                          <w:pStyle w:val="ContactInfo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hyperlink r:id="rId29" w:history="1">
                          <w:r w:rsidRPr="006A70F3">
                            <w:rPr>
                              <w:rStyle w:val="Hyperlink"/>
                              <w:b/>
                              <w:bCs/>
                              <w:color w:val="747474" w:themeColor="background2" w:themeShade="80"/>
                              <w:sz w:val="18"/>
                              <w:szCs w:val="18"/>
                            </w:rPr>
                            <w:t>LinkedIn</w:t>
                          </w:r>
                        </w:hyperlink>
                      </w:p>
                      <w:p w14:paraId="7BEFE80D" w14:textId="77777777" w:rsidR="006A70F3" w:rsidRPr="006A70F3" w:rsidRDefault="006A70F3" w:rsidP="006A70F3">
                        <w:pPr>
                          <w:pStyle w:val="ContactInfo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hyperlink r:id="rId30" w:history="1">
                          <w:r w:rsidRPr="006A70F3">
                            <w:rPr>
                              <w:rStyle w:val="Hyperlink"/>
                              <w:b/>
                              <w:bCs/>
                              <w:color w:val="747474" w:themeColor="background2" w:themeShade="80"/>
                              <w:sz w:val="18"/>
                              <w:szCs w:val="18"/>
                            </w:rPr>
                            <w:t>Microsoft O</w:t>
                          </w:r>
                          <w:r w:rsidRPr="006A70F3">
                            <w:rPr>
                              <w:rStyle w:val="Hyperlink"/>
                              <w:b/>
                              <w:bCs/>
                              <w:color w:val="747474" w:themeColor="background2" w:themeShade="80"/>
                              <w:sz w:val="18"/>
                              <w:szCs w:val="18"/>
                            </w:rPr>
                            <w:t>n</w:t>
                          </w:r>
                          <w:r w:rsidRPr="006A70F3">
                            <w:rPr>
                              <w:rStyle w:val="Hyperlink"/>
                              <w:b/>
                              <w:bCs/>
                              <w:color w:val="747474" w:themeColor="background2" w:themeShade="80"/>
                              <w:sz w:val="18"/>
                              <w:szCs w:val="18"/>
                            </w:rPr>
                            <w:t>li</w:t>
                          </w:r>
                          <w:r w:rsidRPr="006A70F3">
                            <w:rPr>
                              <w:rStyle w:val="Hyperlink"/>
                              <w:b/>
                              <w:bCs/>
                              <w:color w:val="747474" w:themeColor="background2" w:themeShade="80"/>
                              <w:sz w:val="18"/>
                              <w:szCs w:val="18"/>
                            </w:rPr>
                            <w:t>n</w:t>
                          </w:r>
                          <w:r w:rsidRPr="006A70F3">
                            <w:rPr>
                              <w:rStyle w:val="Hyperlink"/>
                              <w:b/>
                              <w:bCs/>
                              <w:color w:val="747474" w:themeColor="background2" w:themeShade="80"/>
                              <w:sz w:val="18"/>
                              <w:szCs w:val="18"/>
                            </w:rPr>
                            <w:t>e Tran</w:t>
                          </w:r>
                          <w:r w:rsidRPr="006A70F3">
                            <w:rPr>
                              <w:rStyle w:val="Hyperlink"/>
                              <w:b/>
                              <w:bCs/>
                              <w:color w:val="747474" w:themeColor="background2" w:themeShade="80"/>
                              <w:sz w:val="18"/>
                              <w:szCs w:val="18"/>
                            </w:rPr>
                            <w:t>s</w:t>
                          </w:r>
                          <w:r w:rsidRPr="006A70F3">
                            <w:rPr>
                              <w:rStyle w:val="Hyperlink"/>
                              <w:b/>
                              <w:bCs/>
                              <w:color w:val="747474" w:themeColor="background2" w:themeShade="80"/>
                              <w:sz w:val="18"/>
                              <w:szCs w:val="18"/>
                            </w:rPr>
                            <w:t>cript</w:t>
                          </w:r>
                        </w:hyperlink>
                      </w:p>
                    </w:txbxContent>
                  </v:textbox>
                </v:shape>
                <v:group id="Group 4" o:spid="_x0000_s1034" alt="Group of communication icons" style="position:absolute;top:444;width:2063;height:9525" coordorigin=",194" coordsize="1644,9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19" o:spid="_x0000_s1035" type="#_x0000_t75" style="position:absolute;top:194;width:1644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">
                    <v:imagedata r:id="rId31" o:title=""/>
                  </v:shape>
                  <v:shape id="Graphic 22" o:spid="_x0000_s1036" type="#_x0000_t75" style="position:absolute;top:2870;width:1644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">
                    <v:imagedata r:id="rId32" o:title=""/>
                  </v:shape>
                  <v:shape id="Graphic 23" o:spid="_x0000_s1037" type="#_x0000_t75" style="position:absolute;top:5383;width:1644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">
                    <v:imagedata r:id="rId33" o:title=""/>
                  </v:shape>
                  <v:shape id="Graphic 24" o:spid="_x0000_s1038" type="#_x0000_t75" style="position:absolute;left:21;top:8286;width:1602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">
                    <v:imagedata r:id="rId34" o:title=""/>
                  </v:shape>
                </v:group>
              </v:group>
            </w:pict>
          </mc:Fallback>
        </mc:AlternateContent>
      </w:r>
      <w:r w:rsidR="006A70F3">
        <w:rPr>
          <w:vertAlign w:val="subscript"/>
        </w:rPr>
        <w:br w:type="page"/>
      </w:r>
    </w:p>
    <w:p w14:paraId="2DF4CB7D" w14:textId="237A066B" w:rsidR="00411AEB" w:rsidRDefault="008576E2">
      <w:pPr>
        <w:spacing w:after="160" w:line="259" w:lineRule="auto"/>
        <w:jc w:val="left"/>
        <w:rPr>
          <w:vertAlign w:val="subscri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1DF745" wp14:editId="30091543">
                <wp:simplePos x="0" y="0"/>
                <wp:positionH relativeFrom="column">
                  <wp:posOffset>2004060</wp:posOffset>
                </wp:positionH>
                <wp:positionV relativeFrom="paragraph">
                  <wp:posOffset>1536700</wp:posOffset>
                </wp:positionV>
                <wp:extent cx="5430034" cy="69638"/>
                <wp:effectExtent l="0" t="0" r="0" b="0"/>
                <wp:wrapNone/>
                <wp:docPr id="6307748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034" cy="69638"/>
                        </a:xfrm>
                        <a:prstGeom prst="rect">
                          <a:avLst/>
                        </a:prstGeom>
                        <a:solidFill>
                          <a:srgbClr val="F2EF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4247C" id="Rectangle 1" o:spid="_x0000_s1026" style="position:absolute;margin-left:157.8pt;margin-top:121pt;width:427.55pt;height:5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" fillcolor="#f2efea" stroked="f" strokeweight="1pt"/>
            </w:pict>
          </mc:Fallback>
        </mc:AlternateContent>
      </w:r>
      <w:r w:rsidRPr="00236CFE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1DEC6D3" wp14:editId="364B463B">
                <wp:simplePos x="0" y="0"/>
                <wp:positionH relativeFrom="column">
                  <wp:posOffset>4313555</wp:posOffset>
                </wp:positionH>
                <wp:positionV relativeFrom="page">
                  <wp:posOffset>387350</wp:posOffset>
                </wp:positionV>
                <wp:extent cx="2734945" cy="514350"/>
                <wp:effectExtent l="0" t="0" r="0" b="6350"/>
                <wp:wrapSquare wrapText="bothSides"/>
                <wp:docPr id="1422606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D2F09" w14:textId="77777777" w:rsidR="008576E2" w:rsidRPr="00A500C1" w:rsidRDefault="008576E2" w:rsidP="008576E2">
                            <w:r w:rsidRPr="00A500C1">
                              <w:rPr>
                                <w:noProof/>
                                <w:lang w:val="en-AU"/>
                              </w:rPr>
                              <w:drawing>
                                <wp:inline distT="0" distB="0" distL="0" distR="0" wp14:anchorId="43E2588A" wp14:editId="5D6B9207">
                                  <wp:extent cx="463550" cy="291511"/>
                                  <wp:effectExtent l="0" t="0" r="0" b="0"/>
                                  <wp:docPr id="1879850156" name="Picture 1879850156" descr="A close-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7331037" name="Picture 867331037" descr="A close-up of a 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6117" cy="293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500C1">
                              <w:rPr>
                                <w:noProof/>
                                <w:lang w:val="en-AU"/>
                              </w:rPr>
                              <w:drawing>
                                <wp:inline distT="0" distB="0" distL="0" distR="0" wp14:anchorId="02CE05F7" wp14:editId="34C78C07">
                                  <wp:extent cx="463550" cy="259220"/>
                                  <wp:effectExtent l="0" t="0" r="0" b="7620"/>
                                  <wp:docPr id="40503368" name="irc_mi" descr="http://www.jackcobben.nl/wp-content/uploads/2011/04/mcitp-logo.jpg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rc_mi" descr="http://www.jackcobben.nl/wp-content/uploads/2011/04/mcitp-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3049" cy="2645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500C1">
                              <w:rPr>
                                <w:noProof/>
                              </w:rPr>
                              <w:drawing>
                                <wp:inline distT="0" distB="0" distL="0" distR="0" wp14:anchorId="6653C455" wp14:editId="369FCEEA">
                                  <wp:extent cx="442188" cy="247650"/>
                                  <wp:effectExtent l="0" t="0" r="0" b="0"/>
                                  <wp:docPr id="2107039159" name="Picture 6" descr="Technology Specialist Python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hnology Specialist Python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3349" cy="248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500C1">
                              <w:rPr>
                                <w:noProof/>
                              </w:rPr>
                              <w:drawing>
                                <wp:inline distT="0" distB="0" distL="0" distR="0" wp14:anchorId="2BD1BF46" wp14:editId="28A3B939">
                                  <wp:extent cx="473900" cy="278130"/>
                                  <wp:effectExtent l="0" t="0" r="2540" b="7620"/>
                                  <wp:docPr id="1201260754" name="Picture 7" descr="Microsoft Power BI Certification: Tips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icrosoft Power BI Certification: Tips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500" cy="2820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500C1">
                              <w:rPr>
                                <w:noProof/>
                              </w:rPr>
                              <w:drawing>
                                <wp:inline distT="0" distB="0" distL="0" distR="0" wp14:anchorId="2C057C8D" wp14:editId="6987F394">
                                  <wp:extent cx="368300" cy="275590"/>
                                  <wp:effectExtent l="0" t="0" r="0" b="0"/>
                                  <wp:docPr id="1162113733" name="Picture 8" descr="Microsoft Certification SC-900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icrosoft Certification SC-900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3197" cy="286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500C1">
                              <w:t xml:space="preserve"> </w:t>
                            </w:r>
                            <w:r w:rsidRPr="00A500C1">
                              <w:rPr>
                                <w:noProof/>
                              </w:rPr>
                              <w:drawing>
                                <wp:inline distT="0" distB="0" distL="0" distR="0" wp14:anchorId="1F98641D" wp14:editId="34455CDD">
                                  <wp:extent cx="198120" cy="265897"/>
                                  <wp:effectExtent l="0" t="0" r="0" b="1270"/>
                                  <wp:docPr id="42473295" name="Picture 9" descr="Microsoft Azure AI-900 Fundamental Exam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icrosoft Azure AI-900 Fundamental Exam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28" cy="2743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C6D3" id="_x0000_s1039" type="#_x0000_t202" style="position:absolute;margin-left:339.65pt;margin-top:30.5pt;width:215.35pt;height:40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" filled="f" stroked="f">
                <v:textbox>
                  <w:txbxContent>
                    <w:p w14:paraId="5A5D2F09" w14:textId="77777777" w:rsidR="008576E2" w:rsidRPr="00A500C1" w:rsidRDefault="008576E2" w:rsidP="008576E2">
                      <w:r w:rsidRPr="00A500C1">
                        <w:rPr>
                          <w:noProof/>
                          <w:lang w:val="en-AU"/>
                        </w:rPr>
                        <w:drawing>
                          <wp:inline distT="0" distB="0" distL="0" distR="0" wp14:anchorId="43E2588A" wp14:editId="5D6B9207">
                            <wp:extent cx="463550" cy="291511"/>
                            <wp:effectExtent l="0" t="0" r="0" b="0"/>
                            <wp:docPr id="1879850156" name="Picture 1879850156" descr="A close-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7331037" name="Picture 867331037" descr="A close-up of a 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6117" cy="293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500C1">
                        <w:rPr>
                          <w:noProof/>
                          <w:lang w:val="en-AU"/>
                        </w:rPr>
                        <w:drawing>
                          <wp:inline distT="0" distB="0" distL="0" distR="0" wp14:anchorId="02CE05F7" wp14:editId="34C78C07">
                            <wp:extent cx="463550" cy="259220"/>
                            <wp:effectExtent l="0" t="0" r="0" b="7620"/>
                            <wp:docPr id="40503368" name="irc_mi" descr="http://www.jackcobben.nl/wp-content/uploads/2011/04/mcitp-logo.jpg">
                              <a:hlinkClick xmlns:a="http://schemas.openxmlformats.org/drawingml/2006/main" r:id="rId1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rc_mi" descr="http://www.jackcobben.nl/wp-content/uploads/2011/04/mcitp-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3049" cy="2645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500C1">
                        <w:rPr>
                          <w:noProof/>
                        </w:rPr>
                        <w:drawing>
                          <wp:inline distT="0" distB="0" distL="0" distR="0" wp14:anchorId="6653C455" wp14:editId="369FCEEA">
                            <wp:extent cx="442188" cy="247650"/>
                            <wp:effectExtent l="0" t="0" r="0" b="0"/>
                            <wp:docPr id="2107039159" name="Picture 6" descr="Technology Specialist Python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hnology Specialist Python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3349" cy="248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500C1">
                        <w:rPr>
                          <w:noProof/>
                        </w:rPr>
                        <w:drawing>
                          <wp:inline distT="0" distB="0" distL="0" distR="0" wp14:anchorId="2BD1BF46" wp14:editId="28A3B939">
                            <wp:extent cx="473900" cy="278130"/>
                            <wp:effectExtent l="0" t="0" r="2540" b="7620"/>
                            <wp:docPr id="1201260754" name="Picture 7" descr="Microsoft Power BI Certification: Tips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icrosoft Power BI Certification: Tips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500" cy="2820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500C1">
                        <w:rPr>
                          <w:noProof/>
                        </w:rPr>
                        <w:drawing>
                          <wp:inline distT="0" distB="0" distL="0" distR="0" wp14:anchorId="2C057C8D" wp14:editId="6987F394">
                            <wp:extent cx="368300" cy="275590"/>
                            <wp:effectExtent l="0" t="0" r="0" b="0"/>
                            <wp:docPr id="1162113733" name="Picture 8" descr="Microsoft Certification SC-900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icrosoft Certification SC-900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3197" cy="2867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500C1">
                        <w:t xml:space="preserve"> </w:t>
                      </w:r>
                      <w:r w:rsidRPr="00A500C1">
                        <w:rPr>
                          <w:noProof/>
                        </w:rPr>
                        <w:drawing>
                          <wp:inline distT="0" distB="0" distL="0" distR="0" wp14:anchorId="1F98641D" wp14:editId="34455CDD">
                            <wp:extent cx="198120" cy="265897"/>
                            <wp:effectExtent l="0" t="0" r="0" b="1270"/>
                            <wp:docPr id="42473295" name="Picture 9" descr="Microsoft Azure AI-900 Fundamental Exam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icrosoft Azure AI-900 Fundamental Exam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28" cy="274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1E2BAB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724800" behindDoc="0" locked="1" layoutInCell="1" allowOverlap="1" wp14:anchorId="46411CE0" wp14:editId="24FC12D1">
                <wp:simplePos x="0" y="0"/>
                <wp:positionH relativeFrom="page">
                  <wp:posOffset>143510</wp:posOffset>
                </wp:positionH>
                <wp:positionV relativeFrom="page">
                  <wp:posOffset>584200</wp:posOffset>
                </wp:positionV>
                <wp:extent cx="2387600" cy="2324100"/>
                <wp:effectExtent l="0" t="0" r="0" b="0"/>
                <wp:wrapSquare wrapText="bothSides"/>
                <wp:docPr id="979242480" name="Text Box 979242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0" cy="232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147E9" w14:textId="77777777" w:rsidR="008576E2" w:rsidRPr="004A4762" w:rsidRDefault="008576E2" w:rsidP="008576E2">
                            <w:pPr>
                              <w:pStyle w:val="Heading1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   </w:t>
                            </w:r>
                            <w:r>
                              <w:rPr>
                                <w:lang w:val="it-IT"/>
                              </w:rPr>
                              <w:t>Certificates</w:t>
                            </w:r>
                          </w:p>
                          <w:p w14:paraId="31CEB6F8" w14:textId="77777777" w:rsidR="008576E2" w:rsidRPr="008576E2" w:rsidRDefault="008576E2" w:rsidP="008576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284"/>
                              <w:jc w:val="left"/>
                              <w:rPr>
                                <w:b/>
                              </w:rPr>
                            </w:pPr>
                            <w:r w:rsidRPr="008576E2">
                              <w:rPr>
                                <w:b/>
                              </w:rPr>
                              <w:t>M</w:t>
                            </w:r>
                            <w:r w:rsidRPr="008576E2">
                              <w:rPr>
                                <w:bCs/>
                              </w:rPr>
                              <w:t>icrosoft</w:t>
                            </w:r>
                            <w:r w:rsidRPr="008576E2">
                              <w:rPr>
                                <w:b/>
                              </w:rPr>
                              <w:t xml:space="preserve"> C</w:t>
                            </w:r>
                            <w:r w:rsidRPr="008576E2">
                              <w:rPr>
                                <w:bCs/>
                              </w:rPr>
                              <w:t>ertified</w:t>
                            </w:r>
                            <w:r w:rsidRPr="008576E2">
                              <w:rPr>
                                <w:b/>
                              </w:rPr>
                              <w:t xml:space="preserve">   T</w:t>
                            </w:r>
                            <w:r w:rsidRPr="008576E2">
                              <w:rPr>
                                <w:bCs/>
                              </w:rPr>
                              <w:t>echnology</w:t>
                            </w:r>
                            <w:r w:rsidRPr="008576E2">
                              <w:rPr>
                                <w:b/>
                              </w:rPr>
                              <w:t xml:space="preserve"> S</w:t>
                            </w:r>
                            <w:r w:rsidRPr="008576E2">
                              <w:rPr>
                                <w:bCs/>
                              </w:rPr>
                              <w:t>pecialist</w:t>
                            </w:r>
                            <w:r w:rsidRPr="008576E2">
                              <w:rPr>
                                <w:b/>
                              </w:rPr>
                              <w:t xml:space="preserve"> (MCTS), Dubai, 2010</w:t>
                            </w:r>
                          </w:p>
                          <w:p w14:paraId="624E0CBA" w14:textId="77777777" w:rsidR="008576E2" w:rsidRPr="008576E2" w:rsidRDefault="008576E2" w:rsidP="008576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284"/>
                              <w:jc w:val="left"/>
                              <w:rPr>
                                <w:b/>
                                <w:lang w:val="it-IT"/>
                              </w:rPr>
                            </w:pPr>
                            <w:r w:rsidRPr="008576E2">
                              <w:rPr>
                                <w:b/>
                                <w:lang w:val="it-IT"/>
                              </w:rPr>
                              <w:t>Microsoft Certified Professional (MCP) C#.Net, Ankara, 2008</w:t>
                            </w:r>
                          </w:p>
                          <w:p w14:paraId="674B2418" w14:textId="77777777" w:rsidR="008576E2" w:rsidRPr="008576E2" w:rsidRDefault="008576E2" w:rsidP="008576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284"/>
                              <w:jc w:val="left"/>
                              <w:rPr>
                                <w:b/>
                                <w:lang w:val="it-IT"/>
                              </w:rPr>
                            </w:pPr>
                            <w:r w:rsidRPr="008576E2">
                              <w:rPr>
                                <w:b/>
                                <w:lang w:val="it-IT"/>
                              </w:rPr>
                              <w:t>Microsoft Certified System Engineer (MCSE) (Engineer Specialist), 2000/2003/2008</w:t>
                            </w:r>
                          </w:p>
                          <w:p w14:paraId="48B49578" w14:textId="77777777" w:rsidR="008576E2" w:rsidRPr="00967792" w:rsidRDefault="008576E2" w:rsidP="008576E2">
                            <w:pPr>
                              <w:rPr>
                                <w:lang w:val="en-AU"/>
                              </w:rPr>
                            </w:pPr>
                            <w:r w:rsidRPr="008576E2">
                              <w:rPr>
                                <w:b/>
                                <w:lang w:val="it-IT"/>
                              </w:rPr>
                              <w:t>Microsoft Certified System Administrator (Systems Specialist)(MCSA),</w:t>
                            </w:r>
                            <w:r w:rsidRPr="00967792">
                              <w:rPr>
                                <w:lang w:val="en-AU"/>
                              </w:rPr>
                              <w:t xml:space="preserve"> 2000/2003/2008</w:t>
                            </w:r>
                          </w:p>
                          <w:p w14:paraId="52D6F3E2" w14:textId="77777777" w:rsidR="008576E2" w:rsidRPr="002C7C29" w:rsidRDefault="008576E2" w:rsidP="008576E2">
                            <w:pPr>
                              <w:pStyle w:val="List"/>
                            </w:pPr>
                            <w:r w:rsidRPr="00967792">
                              <w:rPr>
                                <w:lang w:val="en-AU"/>
                              </w:rPr>
                              <w:t>Microsoft Certified Professional (MCP) 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1CE0" id="Text Box 979242480" o:spid="_x0000_s1040" type="#_x0000_t202" style="position:absolute;margin-left:11.3pt;margin-top:46pt;width:188pt;height:18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" filled="f" stroked="f">
                <v:textbox>
                  <w:txbxContent>
                    <w:p w14:paraId="483147E9" w14:textId="77777777" w:rsidR="008576E2" w:rsidRPr="004A4762" w:rsidRDefault="008576E2" w:rsidP="008576E2">
                      <w:pPr>
                        <w:pStyle w:val="Heading1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   </w:t>
                      </w:r>
                      <w:r>
                        <w:rPr>
                          <w:lang w:val="it-IT"/>
                        </w:rPr>
                        <w:t>Certificates</w:t>
                      </w:r>
                    </w:p>
                    <w:p w14:paraId="31CEB6F8" w14:textId="77777777" w:rsidR="008576E2" w:rsidRPr="008576E2" w:rsidRDefault="008576E2" w:rsidP="008576E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284"/>
                        <w:jc w:val="left"/>
                        <w:rPr>
                          <w:b/>
                        </w:rPr>
                      </w:pPr>
                      <w:r w:rsidRPr="008576E2">
                        <w:rPr>
                          <w:b/>
                        </w:rPr>
                        <w:t>M</w:t>
                      </w:r>
                      <w:r w:rsidRPr="008576E2">
                        <w:rPr>
                          <w:bCs/>
                        </w:rPr>
                        <w:t>icrosoft</w:t>
                      </w:r>
                      <w:r w:rsidRPr="008576E2">
                        <w:rPr>
                          <w:b/>
                        </w:rPr>
                        <w:t xml:space="preserve"> C</w:t>
                      </w:r>
                      <w:r w:rsidRPr="008576E2">
                        <w:rPr>
                          <w:bCs/>
                        </w:rPr>
                        <w:t>ertified</w:t>
                      </w:r>
                      <w:r w:rsidRPr="008576E2">
                        <w:rPr>
                          <w:b/>
                        </w:rPr>
                        <w:t xml:space="preserve">   T</w:t>
                      </w:r>
                      <w:r w:rsidRPr="008576E2">
                        <w:rPr>
                          <w:bCs/>
                        </w:rPr>
                        <w:t>echnology</w:t>
                      </w:r>
                      <w:r w:rsidRPr="008576E2">
                        <w:rPr>
                          <w:b/>
                        </w:rPr>
                        <w:t xml:space="preserve"> S</w:t>
                      </w:r>
                      <w:r w:rsidRPr="008576E2">
                        <w:rPr>
                          <w:bCs/>
                        </w:rPr>
                        <w:t>pecialist</w:t>
                      </w:r>
                      <w:r w:rsidRPr="008576E2">
                        <w:rPr>
                          <w:b/>
                        </w:rPr>
                        <w:t xml:space="preserve"> (MCTS), Dubai, 2010</w:t>
                      </w:r>
                    </w:p>
                    <w:p w14:paraId="624E0CBA" w14:textId="77777777" w:rsidR="008576E2" w:rsidRPr="008576E2" w:rsidRDefault="008576E2" w:rsidP="008576E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284"/>
                        <w:jc w:val="left"/>
                        <w:rPr>
                          <w:b/>
                          <w:lang w:val="it-IT"/>
                        </w:rPr>
                      </w:pPr>
                      <w:r w:rsidRPr="008576E2">
                        <w:rPr>
                          <w:b/>
                          <w:lang w:val="it-IT"/>
                        </w:rPr>
                        <w:t>Microsoft Certified Professional (MCP) C#.Net, Ankara, 2008</w:t>
                      </w:r>
                    </w:p>
                    <w:p w14:paraId="674B2418" w14:textId="77777777" w:rsidR="008576E2" w:rsidRPr="008576E2" w:rsidRDefault="008576E2" w:rsidP="008576E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284"/>
                        <w:jc w:val="left"/>
                        <w:rPr>
                          <w:b/>
                          <w:lang w:val="it-IT"/>
                        </w:rPr>
                      </w:pPr>
                      <w:r w:rsidRPr="008576E2">
                        <w:rPr>
                          <w:b/>
                          <w:lang w:val="it-IT"/>
                        </w:rPr>
                        <w:t>Microsoft Certified System Engineer (MCSE) (Engineer Specialist), 2000/2003/2008</w:t>
                      </w:r>
                    </w:p>
                    <w:p w14:paraId="48B49578" w14:textId="77777777" w:rsidR="008576E2" w:rsidRPr="00967792" w:rsidRDefault="008576E2" w:rsidP="008576E2">
                      <w:pPr>
                        <w:rPr>
                          <w:lang w:val="en-AU"/>
                        </w:rPr>
                      </w:pPr>
                      <w:r w:rsidRPr="008576E2">
                        <w:rPr>
                          <w:b/>
                          <w:lang w:val="it-IT"/>
                        </w:rPr>
                        <w:t>Microsoft Certified System Administrator (Systems Specialist)(MCSA),</w:t>
                      </w:r>
                      <w:r w:rsidRPr="00967792">
                        <w:rPr>
                          <w:lang w:val="en-AU"/>
                        </w:rPr>
                        <w:t xml:space="preserve"> 2000/2003/2008</w:t>
                      </w:r>
                    </w:p>
                    <w:p w14:paraId="52D6F3E2" w14:textId="77777777" w:rsidR="008576E2" w:rsidRPr="002C7C29" w:rsidRDefault="008576E2" w:rsidP="008576E2">
                      <w:pPr>
                        <w:pStyle w:val="List"/>
                      </w:pPr>
                      <w:r w:rsidRPr="00967792">
                        <w:rPr>
                          <w:lang w:val="en-AU"/>
                        </w:rPr>
                        <w:t>Microsoft Certified Professional (MCP) 2004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2A4664" w:rsidRPr="001E2BAB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720704" behindDoc="0" locked="1" layoutInCell="1" allowOverlap="1" wp14:anchorId="2B88D9E5" wp14:editId="0E85AD8A">
                <wp:simplePos x="0" y="0"/>
                <wp:positionH relativeFrom="page">
                  <wp:posOffset>311150</wp:posOffset>
                </wp:positionH>
                <wp:positionV relativeFrom="page">
                  <wp:posOffset>3803650</wp:posOffset>
                </wp:positionV>
                <wp:extent cx="1920240" cy="1773555"/>
                <wp:effectExtent l="0" t="0" r="0" b="0"/>
                <wp:wrapSquare wrapText="bothSides"/>
                <wp:docPr id="915854365" name="Text Box 91585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1773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4E802" w14:textId="77777777" w:rsidR="002A4664" w:rsidRPr="001E2BAB" w:rsidRDefault="002A4664" w:rsidP="002A4664">
                            <w:pPr>
                              <w:pStyle w:val="Heading1"/>
                            </w:pPr>
                            <w:r w:rsidRPr="001E2BAB">
                              <w:t>Skills</w:t>
                            </w:r>
                          </w:p>
                          <w:p w14:paraId="43F58558" w14:textId="77777777" w:rsidR="002A4664" w:rsidRPr="002C7C29" w:rsidRDefault="002A4664" w:rsidP="002A4664">
                            <w:pPr>
                              <w:pStyle w:val="List"/>
                            </w:pPr>
                            <w:r w:rsidRPr="002C7C29">
                              <w:t>Communication</w:t>
                            </w:r>
                          </w:p>
                          <w:p w14:paraId="3D095B1C" w14:textId="77777777" w:rsidR="002A4664" w:rsidRPr="002C7C29" w:rsidRDefault="002A4664" w:rsidP="002A4664">
                            <w:pPr>
                              <w:pStyle w:val="List"/>
                            </w:pPr>
                            <w:r w:rsidRPr="002C7C29">
                              <w:t>Teamwork</w:t>
                            </w:r>
                          </w:p>
                          <w:p w14:paraId="2AF9085B" w14:textId="77777777" w:rsidR="002A4664" w:rsidRPr="002C7C29" w:rsidRDefault="002A4664" w:rsidP="002A4664">
                            <w:pPr>
                              <w:pStyle w:val="List"/>
                            </w:pPr>
                            <w:r w:rsidRPr="002C7C29">
                              <w:t>Critical thinking</w:t>
                            </w:r>
                          </w:p>
                          <w:p w14:paraId="2EC253F7" w14:textId="77777777" w:rsidR="002A4664" w:rsidRPr="002C7C29" w:rsidRDefault="002A4664" w:rsidP="002A4664">
                            <w:pPr>
                              <w:pStyle w:val="List"/>
                            </w:pPr>
                            <w:r w:rsidRPr="002C7C29">
                              <w:t>Time management</w:t>
                            </w:r>
                          </w:p>
                          <w:p w14:paraId="701BFA74" w14:textId="77777777" w:rsidR="002A4664" w:rsidRPr="002C7C29" w:rsidRDefault="002A4664" w:rsidP="002A4664">
                            <w:pPr>
                              <w:pStyle w:val="List"/>
                            </w:pPr>
                            <w:r w:rsidRPr="002C7C29">
                              <w:t>Leadership</w:t>
                            </w:r>
                          </w:p>
                          <w:p w14:paraId="7C64182B" w14:textId="77777777" w:rsidR="002A4664" w:rsidRPr="002C7C29" w:rsidRDefault="002A4664" w:rsidP="002A4664">
                            <w:pPr>
                              <w:pStyle w:val="List"/>
                            </w:pPr>
                            <w:r w:rsidRPr="002C7C29">
                              <w:t>Adaptability</w:t>
                            </w:r>
                          </w:p>
                          <w:p w14:paraId="27001658" w14:textId="77777777" w:rsidR="002A4664" w:rsidRPr="002C7C29" w:rsidRDefault="002A4664" w:rsidP="002A4664">
                            <w:pPr>
                              <w:pStyle w:val="List"/>
                            </w:pPr>
                            <w:r w:rsidRPr="002C7C29">
                              <w:t>Project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8D9E5" id="Text Box 915854365" o:spid="_x0000_s1041" type="#_x0000_t202" style="position:absolute;margin-left:24.5pt;margin-top:299.5pt;width:151.2pt;height:139.6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" filled="f" stroked="f">
                <v:textbox>
                  <w:txbxContent>
                    <w:p w14:paraId="7474E802" w14:textId="77777777" w:rsidR="002A4664" w:rsidRPr="001E2BAB" w:rsidRDefault="002A4664" w:rsidP="002A4664">
                      <w:pPr>
                        <w:pStyle w:val="Heading1"/>
                      </w:pPr>
                      <w:r w:rsidRPr="001E2BAB">
                        <w:t>Skills</w:t>
                      </w:r>
                    </w:p>
                    <w:p w14:paraId="43F58558" w14:textId="77777777" w:rsidR="002A4664" w:rsidRPr="002C7C29" w:rsidRDefault="002A4664" w:rsidP="002A4664">
                      <w:pPr>
                        <w:pStyle w:val="List"/>
                      </w:pPr>
                      <w:r w:rsidRPr="002C7C29">
                        <w:t>Communication</w:t>
                      </w:r>
                    </w:p>
                    <w:p w14:paraId="3D095B1C" w14:textId="77777777" w:rsidR="002A4664" w:rsidRPr="002C7C29" w:rsidRDefault="002A4664" w:rsidP="002A4664">
                      <w:pPr>
                        <w:pStyle w:val="List"/>
                      </w:pPr>
                      <w:r w:rsidRPr="002C7C29">
                        <w:t>Teamwork</w:t>
                      </w:r>
                    </w:p>
                    <w:p w14:paraId="2AF9085B" w14:textId="77777777" w:rsidR="002A4664" w:rsidRPr="002C7C29" w:rsidRDefault="002A4664" w:rsidP="002A4664">
                      <w:pPr>
                        <w:pStyle w:val="List"/>
                      </w:pPr>
                      <w:r w:rsidRPr="002C7C29">
                        <w:t>Critical thinking</w:t>
                      </w:r>
                    </w:p>
                    <w:p w14:paraId="2EC253F7" w14:textId="77777777" w:rsidR="002A4664" w:rsidRPr="002C7C29" w:rsidRDefault="002A4664" w:rsidP="002A4664">
                      <w:pPr>
                        <w:pStyle w:val="List"/>
                      </w:pPr>
                      <w:r w:rsidRPr="002C7C29">
                        <w:t>Time management</w:t>
                      </w:r>
                    </w:p>
                    <w:p w14:paraId="701BFA74" w14:textId="77777777" w:rsidR="002A4664" w:rsidRPr="002C7C29" w:rsidRDefault="002A4664" w:rsidP="002A4664">
                      <w:pPr>
                        <w:pStyle w:val="List"/>
                      </w:pPr>
                      <w:r w:rsidRPr="002C7C29">
                        <w:t>Leadership</w:t>
                      </w:r>
                    </w:p>
                    <w:p w14:paraId="7C64182B" w14:textId="77777777" w:rsidR="002A4664" w:rsidRPr="002C7C29" w:rsidRDefault="002A4664" w:rsidP="002A4664">
                      <w:pPr>
                        <w:pStyle w:val="List"/>
                      </w:pPr>
                      <w:r w:rsidRPr="002C7C29">
                        <w:t>Adaptability</w:t>
                      </w:r>
                    </w:p>
                    <w:p w14:paraId="27001658" w14:textId="77777777" w:rsidR="002A4664" w:rsidRPr="002C7C29" w:rsidRDefault="002A4664" w:rsidP="002A4664">
                      <w:pPr>
                        <w:pStyle w:val="List"/>
                      </w:pPr>
                      <w:r w:rsidRPr="002C7C29">
                        <w:t>Project Management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2A4664" w:rsidRPr="001E2BAB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718656" behindDoc="0" locked="1" layoutInCell="1" allowOverlap="1" wp14:anchorId="7ECEA2AF" wp14:editId="3A0CBA91">
                <wp:simplePos x="0" y="0"/>
                <wp:positionH relativeFrom="page">
                  <wp:posOffset>245110</wp:posOffset>
                </wp:positionH>
                <wp:positionV relativeFrom="page">
                  <wp:posOffset>6737350</wp:posOffset>
                </wp:positionV>
                <wp:extent cx="1929130" cy="1737360"/>
                <wp:effectExtent l="0" t="0" r="0" b="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173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97E40" w14:textId="77777777" w:rsidR="002A4664" w:rsidRPr="001E2BAB" w:rsidRDefault="002A4664" w:rsidP="002A4664">
                            <w:pPr>
                              <w:pStyle w:val="Heading1"/>
                            </w:pPr>
                            <w:r w:rsidRPr="001E2BAB">
                              <w:t>Achievements</w:t>
                            </w:r>
                          </w:p>
                          <w:p w14:paraId="132D1E24" w14:textId="77777777" w:rsidR="002A4664" w:rsidRPr="002C7C29" w:rsidRDefault="002A4664" w:rsidP="002A4664">
                            <w:pPr>
                              <w:pStyle w:val="Normalleftpanel"/>
                              <w:rPr>
                                <w:rStyle w:val="Emphasis"/>
                              </w:rPr>
                            </w:pPr>
                            <w:r w:rsidRPr="002C7C29">
                              <w:rPr>
                                <w:rStyle w:val="Emphasis"/>
                              </w:rPr>
                              <w:t>Award/Achievements</w:t>
                            </w:r>
                          </w:p>
                          <w:p w14:paraId="44EA0A18" w14:textId="77777777" w:rsidR="002A4664" w:rsidRPr="001E2BAB" w:rsidRDefault="002A4664" w:rsidP="002A4664">
                            <w:pPr>
                              <w:pStyle w:val="Normalleftpanel"/>
                            </w:pPr>
                            <w:r w:rsidRPr="001E2BAB">
                              <w:t>Organization</w:t>
                            </w:r>
                          </w:p>
                          <w:p w14:paraId="61920B57" w14:textId="77777777" w:rsidR="002A4664" w:rsidRPr="001E2BAB" w:rsidRDefault="002A4664" w:rsidP="002A4664">
                            <w:pPr>
                              <w:pStyle w:val="Normalleftpanel"/>
                            </w:pPr>
                            <w:r w:rsidRPr="001E2BAB">
                              <w:t>20XX</w:t>
                            </w:r>
                          </w:p>
                          <w:p w14:paraId="3AC9F387" w14:textId="77777777" w:rsidR="002A4664" w:rsidRPr="001E2BAB" w:rsidRDefault="002A4664" w:rsidP="002A4664">
                            <w:pPr>
                              <w:pStyle w:val="Normalleftpanel"/>
                            </w:pPr>
                          </w:p>
                          <w:p w14:paraId="70906399" w14:textId="77777777" w:rsidR="002A4664" w:rsidRPr="002C7C29" w:rsidRDefault="002A4664" w:rsidP="002A4664">
                            <w:pPr>
                              <w:pStyle w:val="Normalleftpanel"/>
                              <w:rPr>
                                <w:rStyle w:val="Emphasis"/>
                              </w:rPr>
                            </w:pPr>
                            <w:r w:rsidRPr="002C7C29">
                              <w:rPr>
                                <w:rStyle w:val="Emphasis"/>
                              </w:rPr>
                              <w:t>Award/Achievements</w:t>
                            </w:r>
                          </w:p>
                          <w:p w14:paraId="6E49D173" w14:textId="77777777" w:rsidR="002A4664" w:rsidRPr="001E2BAB" w:rsidRDefault="002A4664" w:rsidP="002A4664">
                            <w:pPr>
                              <w:pStyle w:val="Normalleftpanel"/>
                            </w:pPr>
                            <w:r w:rsidRPr="001E2BAB">
                              <w:t>Organization</w:t>
                            </w:r>
                          </w:p>
                          <w:p w14:paraId="20F52622" w14:textId="77777777" w:rsidR="002A4664" w:rsidRPr="001E2BAB" w:rsidRDefault="002A4664" w:rsidP="002A4664">
                            <w:pPr>
                              <w:pStyle w:val="Normalleftpanel"/>
                            </w:pPr>
                            <w:r w:rsidRPr="001E2BAB">
                              <w:t>20XX</w:t>
                            </w:r>
                          </w:p>
                          <w:p w14:paraId="77C4BBD7" w14:textId="77777777" w:rsidR="002A4664" w:rsidRPr="001E2BAB" w:rsidRDefault="002A4664" w:rsidP="002A4664">
                            <w:pPr>
                              <w:pStyle w:val="Normalleftpane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A2AF" id="Text Box 27" o:spid="_x0000_s1042" type="#_x0000_t202" style="position:absolute;margin-left:19.3pt;margin-top:530.5pt;width:151.9pt;height:136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" filled="f" stroked="f">
                <v:textbox>
                  <w:txbxContent>
                    <w:p w14:paraId="1CB97E40" w14:textId="77777777" w:rsidR="002A4664" w:rsidRPr="001E2BAB" w:rsidRDefault="002A4664" w:rsidP="002A4664">
                      <w:pPr>
                        <w:pStyle w:val="Heading1"/>
                      </w:pPr>
                      <w:r w:rsidRPr="001E2BAB">
                        <w:t>Achievements</w:t>
                      </w:r>
                    </w:p>
                    <w:p w14:paraId="132D1E24" w14:textId="77777777" w:rsidR="002A4664" w:rsidRPr="002C7C29" w:rsidRDefault="002A4664" w:rsidP="002A4664">
                      <w:pPr>
                        <w:pStyle w:val="Normalleftpanel"/>
                        <w:rPr>
                          <w:rStyle w:val="Emphasis"/>
                        </w:rPr>
                      </w:pPr>
                      <w:r w:rsidRPr="002C7C29">
                        <w:rPr>
                          <w:rStyle w:val="Emphasis"/>
                        </w:rPr>
                        <w:t>Award/Achievements</w:t>
                      </w:r>
                    </w:p>
                    <w:p w14:paraId="44EA0A18" w14:textId="77777777" w:rsidR="002A4664" w:rsidRPr="001E2BAB" w:rsidRDefault="002A4664" w:rsidP="002A4664">
                      <w:pPr>
                        <w:pStyle w:val="Normalleftpanel"/>
                      </w:pPr>
                      <w:r w:rsidRPr="001E2BAB">
                        <w:t>Organization</w:t>
                      </w:r>
                    </w:p>
                    <w:p w14:paraId="61920B57" w14:textId="77777777" w:rsidR="002A4664" w:rsidRPr="001E2BAB" w:rsidRDefault="002A4664" w:rsidP="002A4664">
                      <w:pPr>
                        <w:pStyle w:val="Normalleftpanel"/>
                      </w:pPr>
                      <w:r w:rsidRPr="001E2BAB">
                        <w:t>20XX</w:t>
                      </w:r>
                    </w:p>
                    <w:p w14:paraId="3AC9F387" w14:textId="77777777" w:rsidR="002A4664" w:rsidRPr="001E2BAB" w:rsidRDefault="002A4664" w:rsidP="002A4664">
                      <w:pPr>
                        <w:pStyle w:val="Normalleftpanel"/>
                      </w:pPr>
                    </w:p>
                    <w:p w14:paraId="70906399" w14:textId="77777777" w:rsidR="002A4664" w:rsidRPr="002C7C29" w:rsidRDefault="002A4664" w:rsidP="002A4664">
                      <w:pPr>
                        <w:pStyle w:val="Normalleftpanel"/>
                        <w:rPr>
                          <w:rStyle w:val="Emphasis"/>
                        </w:rPr>
                      </w:pPr>
                      <w:r w:rsidRPr="002C7C29">
                        <w:rPr>
                          <w:rStyle w:val="Emphasis"/>
                        </w:rPr>
                        <w:t>Award/Achievements</w:t>
                      </w:r>
                    </w:p>
                    <w:p w14:paraId="6E49D173" w14:textId="77777777" w:rsidR="002A4664" w:rsidRPr="001E2BAB" w:rsidRDefault="002A4664" w:rsidP="002A4664">
                      <w:pPr>
                        <w:pStyle w:val="Normalleftpanel"/>
                      </w:pPr>
                      <w:r w:rsidRPr="001E2BAB">
                        <w:t>Organization</w:t>
                      </w:r>
                    </w:p>
                    <w:p w14:paraId="20F52622" w14:textId="77777777" w:rsidR="002A4664" w:rsidRPr="001E2BAB" w:rsidRDefault="002A4664" w:rsidP="002A4664">
                      <w:pPr>
                        <w:pStyle w:val="Normalleftpanel"/>
                      </w:pPr>
                      <w:r w:rsidRPr="001E2BAB">
                        <w:t>20XX</w:t>
                      </w:r>
                    </w:p>
                    <w:p w14:paraId="77C4BBD7" w14:textId="77777777" w:rsidR="002A4664" w:rsidRPr="001E2BAB" w:rsidRDefault="002A4664" w:rsidP="002A4664">
                      <w:pPr>
                        <w:pStyle w:val="Normalleftpanel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411AE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901E36" wp14:editId="6D8BFAA6">
                <wp:simplePos x="0" y="0"/>
                <wp:positionH relativeFrom="column">
                  <wp:posOffset>-444500</wp:posOffset>
                </wp:positionH>
                <wp:positionV relativeFrom="paragraph">
                  <wp:posOffset>-222250</wp:posOffset>
                </wp:positionV>
                <wp:extent cx="2449039" cy="10058400"/>
                <wp:effectExtent l="0" t="0" r="8890" b="0"/>
                <wp:wrapNone/>
                <wp:docPr id="7316307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039" cy="10058400"/>
                        </a:xfrm>
                        <a:prstGeom prst="rect">
                          <a:avLst/>
                        </a:prstGeom>
                        <a:solidFill>
                          <a:srgbClr val="F2EF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AB9A8" id="Rectangle 1" o:spid="_x0000_s1026" style="position:absolute;margin-left:-35pt;margin-top:-17.5pt;width:192.85pt;height:11in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" fillcolor="#f2efea" stroked="f" strokeweight="1pt"/>
            </w:pict>
          </mc:Fallback>
        </mc:AlternateContent>
      </w:r>
      <w:r w:rsidR="00411AEB">
        <w:rPr>
          <w:vertAlign w:val="subscript"/>
        </w:rPr>
        <w:br w:type="page"/>
      </w:r>
    </w:p>
    <w:p w14:paraId="6827CCEC" w14:textId="6DF041E7" w:rsidR="00411AEB" w:rsidRDefault="008576E2">
      <w:pPr>
        <w:spacing w:after="160" w:line="259" w:lineRule="auto"/>
        <w:jc w:val="left"/>
        <w:rPr>
          <w:vertAlign w:val="subscri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483281" wp14:editId="22115EE2">
                <wp:simplePos x="0" y="0"/>
                <wp:positionH relativeFrom="column">
                  <wp:posOffset>2004060</wp:posOffset>
                </wp:positionH>
                <wp:positionV relativeFrom="paragraph">
                  <wp:posOffset>1695450</wp:posOffset>
                </wp:positionV>
                <wp:extent cx="5430034" cy="69638"/>
                <wp:effectExtent l="0" t="0" r="0" b="0"/>
                <wp:wrapNone/>
                <wp:docPr id="516816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034" cy="69638"/>
                        </a:xfrm>
                        <a:prstGeom prst="rect">
                          <a:avLst/>
                        </a:prstGeom>
                        <a:solidFill>
                          <a:srgbClr val="F2EF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C56E2" id="Rectangle 1" o:spid="_x0000_s1026" style="position:absolute;margin-left:157.8pt;margin-top:133.5pt;width:427.55pt;height:5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" fillcolor="#f2efea" stroked="f" strokeweight="1pt"/>
            </w:pict>
          </mc:Fallback>
        </mc:AlternateContent>
      </w:r>
      <w:r w:rsidR="00411AE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C6F3E8" wp14:editId="64087BC5">
                <wp:simplePos x="0" y="0"/>
                <wp:positionH relativeFrom="column">
                  <wp:posOffset>-444500</wp:posOffset>
                </wp:positionH>
                <wp:positionV relativeFrom="paragraph">
                  <wp:posOffset>-222250</wp:posOffset>
                </wp:positionV>
                <wp:extent cx="2449039" cy="10058400"/>
                <wp:effectExtent l="0" t="0" r="8890" b="0"/>
                <wp:wrapNone/>
                <wp:docPr id="4570118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039" cy="10058400"/>
                        </a:xfrm>
                        <a:prstGeom prst="rect">
                          <a:avLst/>
                        </a:prstGeom>
                        <a:solidFill>
                          <a:srgbClr val="F2EF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D0ED1" id="Rectangle 1" o:spid="_x0000_s1026" style="position:absolute;margin-left:-35pt;margin-top:-17.5pt;width:192.85pt;height:11in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" fillcolor="#f2efea" stroked="f" strokeweight="1pt"/>
            </w:pict>
          </mc:Fallback>
        </mc:AlternateContent>
      </w:r>
      <w:r w:rsidR="00411AEB">
        <w:rPr>
          <w:vertAlign w:val="subscript"/>
        </w:rPr>
        <w:br w:type="page"/>
      </w:r>
    </w:p>
    <w:p w14:paraId="1F0F893D" w14:textId="232F499D" w:rsidR="00285F35" w:rsidRPr="001E2BAB" w:rsidRDefault="006A70F3" w:rsidP="00B83FE8">
      <w:pPr>
        <w:rPr>
          <w:vertAlign w:val="subscri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277F20" wp14:editId="6179F59C">
                <wp:simplePos x="0" y="0"/>
                <wp:positionH relativeFrom="column">
                  <wp:posOffset>-444500</wp:posOffset>
                </wp:positionH>
                <wp:positionV relativeFrom="paragraph">
                  <wp:posOffset>-215900</wp:posOffset>
                </wp:positionV>
                <wp:extent cx="2449039" cy="10058400"/>
                <wp:effectExtent l="0" t="0" r="8890" b="0"/>
                <wp:wrapNone/>
                <wp:docPr id="17318391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039" cy="10058400"/>
                        </a:xfrm>
                        <a:prstGeom prst="rect">
                          <a:avLst/>
                        </a:prstGeom>
                        <a:solidFill>
                          <a:srgbClr val="F2EF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AAC8A" id="Rectangle 1" o:spid="_x0000_s1026" style="position:absolute;margin-left:-35pt;margin-top:-17pt;width:192.85pt;height:11in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" fillcolor="#f2efea" stroked="f" strokeweight="1pt"/>
            </w:pict>
          </mc:Fallback>
        </mc:AlternateContent>
      </w:r>
    </w:p>
    <w:sectPr w:rsidR="00285F35" w:rsidRPr="001E2BAB" w:rsidSect="00B83FE8">
      <w:footerReference w:type="default" r:id="rId35"/>
      <w:pgSz w:w="12240" w:h="15840" w:code="1"/>
      <w:pgMar w:top="36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90C28" w14:textId="77777777" w:rsidR="00F81860" w:rsidRDefault="00F81860" w:rsidP="002A4664">
      <w:r>
        <w:separator/>
      </w:r>
    </w:p>
  </w:endnote>
  <w:endnote w:type="continuationSeparator" w:id="0">
    <w:p w14:paraId="0B11EE3D" w14:textId="77777777" w:rsidR="00F81860" w:rsidRDefault="00F81860" w:rsidP="002A4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o Linotype">
    <w:altName w:val="MS Gothic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392404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0F41886" w14:textId="5A523644" w:rsidR="002A4664" w:rsidRDefault="002A466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7BA7C6" w14:textId="77777777" w:rsidR="002A4664" w:rsidRDefault="002A4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163A4" w14:textId="77777777" w:rsidR="00F81860" w:rsidRDefault="00F81860" w:rsidP="002A4664">
      <w:r>
        <w:separator/>
      </w:r>
    </w:p>
  </w:footnote>
  <w:footnote w:type="continuationSeparator" w:id="0">
    <w:p w14:paraId="4679D88F" w14:textId="77777777" w:rsidR="00F81860" w:rsidRDefault="00F81860" w:rsidP="002A4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2BA06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40A4D"/>
    <w:multiLevelType w:val="hybridMultilevel"/>
    <w:tmpl w:val="F6B2C83C"/>
    <w:lvl w:ilvl="0" w:tplc="1F8CB3D4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490605"/>
    <w:multiLevelType w:val="hybridMultilevel"/>
    <w:tmpl w:val="3616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60178"/>
    <w:multiLevelType w:val="hybridMultilevel"/>
    <w:tmpl w:val="11402214"/>
    <w:lvl w:ilvl="0" w:tplc="2B12CA68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color w:val="244061"/>
        <w:u w:color="17365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676873">
    <w:abstractNumId w:val="1"/>
  </w:num>
  <w:num w:numId="2" w16cid:durableId="670986745">
    <w:abstractNumId w:val="3"/>
  </w:num>
  <w:num w:numId="3" w16cid:durableId="1470242718">
    <w:abstractNumId w:val="6"/>
  </w:num>
  <w:num w:numId="4" w16cid:durableId="1548488855">
    <w:abstractNumId w:val="0"/>
  </w:num>
  <w:num w:numId="5" w16cid:durableId="858742393">
    <w:abstractNumId w:val="2"/>
  </w:num>
  <w:num w:numId="6" w16cid:durableId="834147522">
    <w:abstractNumId w:val="5"/>
  </w:num>
  <w:num w:numId="7" w16cid:durableId="503514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93"/>
    <w:rsid w:val="000429E8"/>
    <w:rsid w:val="00046B5F"/>
    <w:rsid w:val="00064F0C"/>
    <w:rsid w:val="00077A47"/>
    <w:rsid w:val="0008190F"/>
    <w:rsid w:val="000942D0"/>
    <w:rsid w:val="000F3CD7"/>
    <w:rsid w:val="000F6F93"/>
    <w:rsid w:val="00137470"/>
    <w:rsid w:val="00151855"/>
    <w:rsid w:val="00185E89"/>
    <w:rsid w:val="00196147"/>
    <w:rsid w:val="001E2BAB"/>
    <w:rsid w:val="00231652"/>
    <w:rsid w:val="00236CFE"/>
    <w:rsid w:val="00257458"/>
    <w:rsid w:val="0026074D"/>
    <w:rsid w:val="00285F35"/>
    <w:rsid w:val="002A4664"/>
    <w:rsid w:val="002A55AD"/>
    <w:rsid w:val="002C7C29"/>
    <w:rsid w:val="002F1230"/>
    <w:rsid w:val="0032226E"/>
    <w:rsid w:val="0036014C"/>
    <w:rsid w:val="00383350"/>
    <w:rsid w:val="003A0A68"/>
    <w:rsid w:val="003E0FB4"/>
    <w:rsid w:val="00411AEB"/>
    <w:rsid w:val="00416CAD"/>
    <w:rsid w:val="0042158C"/>
    <w:rsid w:val="004261DC"/>
    <w:rsid w:val="0042625C"/>
    <w:rsid w:val="00444F90"/>
    <w:rsid w:val="004455C8"/>
    <w:rsid w:val="00453D74"/>
    <w:rsid w:val="0046288F"/>
    <w:rsid w:val="00475B42"/>
    <w:rsid w:val="004A4762"/>
    <w:rsid w:val="004A603C"/>
    <w:rsid w:val="004B79F8"/>
    <w:rsid w:val="004F1B78"/>
    <w:rsid w:val="005279BC"/>
    <w:rsid w:val="005933EA"/>
    <w:rsid w:val="00631314"/>
    <w:rsid w:val="00637F90"/>
    <w:rsid w:val="006404EC"/>
    <w:rsid w:val="0066025D"/>
    <w:rsid w:val="00663E12"/>
    <w:rsid w:val="00685076"/>
    <w:rsid w:val="00692CEC"/>
    <w:rsid w:val="006A70F3"/>
    <w:rsid w:val="006F609F"/>
    <w:rsid w:val="00722B5F"/>
    <w:rsid w:val="0073059E"/>
    <w:rsid w:val="00733701"/>
    <w:rsid w:val="00793821"/>
    <w:rsid w:val="007A6E81"/>
    <w:rsid w:val="007C06D7"/>
    <w:rsid w:val="007E112A"/>
    <w:rsid w:val="008112C7"/>
    <w:rsid w:val="008350DD"/>
    <w:rsid w:val="00850034"/>
    <w:rsid w:val="00851932"/>
    <w:rsid w:val="008576E2"/>
    <w:rsid w:val="00862B65"/>
    <w:rsid w:val="00864853"/>
    <w:rsid w:val="00886A89"/>
    <w:rsid w:val="0089680E"/>
    <w:rsid w:val="008C57C3"/>
    <w:rsid w:val="008D738D"/>
    <w:rsid w:val="00930B81"/>
    <w:rsid w:val="009C6121"/>
    <w:rsid w:val="009D68F5"/>
    <w:rsid w:val="009E1FE6"/>
    <w:rsid w:val="00A4609E"/>
    <w:rsid w:val="00A500C1"/>
    <w:rsid w:val="00A8582A"/>
    <w:rsid w:val="00AB7257"/>
    <w:rsid w:val="00AE06F1"/>
    <w:rsid w:val="00B10275"/>
    <w:rsid w:val="00B10B05"/>
    <w:rsid w:val="00B15D96"/>
    <w:rsid w:val="00B23EBB"/>
    <w:rsid w:val="00B817AB"/>
    <w:rsid w:val="00B83FE8"/>
    <w:rsid w:val="00B9299A"/>
    <w:rsid w:val="00B97DB1"/>
    <w:rsid w:val="00BA062E"/>
    <w:rsid w:val="00BB06B2"/>
    <w:rsid w:val="00BC32F1"/>
    <w:rsid w:val="00BD5323"/>
    <w:rsid w:val="00C0042C"/>
    <w:rsid w:val="00C03558"/>
    <w:rsid w:val="00C1461A"/>
    <w:rsid w:val="00C8491A"/>
    <w:rsid w:val="00CA0922"/>
    <w:rsid w:val="00CC42B0"/>
    <w:rsid w:val="00CE342F"/>
    <w:rsid w:val="00CF1D3D"/>
    <w:rsid w:val="00CF7D78"/>
    <w:rsid w:val="00D4324E"/>
    <w:rsid w:val="00D55A5C"/>
    <w:rsid w:val="00D64C87"/>
    <w:rsid w:val="00D73F09"/>
    <w:rsid w:val="00D77AE6"/>
    <w:rsid w:val="00D920AB"/>
    <w:rsid w:val="00DC50ED"/>
    <w:rsid w:val="00E12E68"/>
    <w:rsid w:val="00E14BF0"/>
    <w:rsid w:val="00E36296"/>
    <w:rsid w:val="00E41601"/>
    <w:rsid w:val="00E67DB7"/>
    <w:rsid w:val="00E724A0"/>
    <w:rsid w:val="00EB40FD"/>
    <w:rsid w:val="00EB7B9D"/>
    <w:rsid w:val="00EE22B8"/>
    <w:rsid w:val="00F100AF"/>
    <w:rsid w:val="00F16E9A"/>
    <w:rsid w:val="00F1738C"/>
    <w:rsid w:val="00F2239B"/>
    <w:rsid w:val="00F35397"/>
    <w:rsid w:val="00F81860"/>
    <w:rsid w:val="00FD11F7"/>
    <w:rsid w:val="00FE2F25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9EB797"/>
  <w15:chartTrackingRefBased/>
  <w15:docId w15:val="{3A8D4DDA-3ED0-4985-AC4B-CE45A9E0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B65"/>
    <w:pPr>
      <w:spacing w:after="0" w:line="240" w:lineRule="auto"/>
      <w:jc w:val="both"/>
    </w:pPr>
    <w:rPr>
      <w:rFonts w:cs="Arial"/>
      <w:color w:val="747474" w:themeColor="background2" w:themeShade="80"/>
      <w:position w:val="9"/>
      <w:szCs w:val="23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BAB"/>
    <w:pPr>
      <w:spacing w:after="240"/>
      <w:jc w:val="left"/>
      <w:outlineLvl w:val="0"/>
    </w:pPr>
    <w:rPr>
      <w:b/>
      <w:caps/>
      <w:color w:val="7F6146" w:themeColor="accent2"/>
      <w:spacing w:val="20"/>
      <w:kern w:val="48"/>
      <w:position w:val="0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1E2BAB"/>
    <w:p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1E2BAB"/>
    <w:pPr>
      <w:spacing w:after="8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E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3FE8"/>
    <w:pPr>
      <w:ind w:left="3690"/>
      <w:jc w:val="left"/>
    </w:pPr>
    <w:rPr>
      <w:rFonts w:asciiTheme="majorHAnsi" w:hAnsiTheme="majorHAnsi" w:cs="Open Sans"/>
      <w:b/>
      <w:caps/>
      <w:color w:val="595959" w:themeColor="text1" w:themeTint="A6"/>
      <w:spacing w:val="40"/>
      <w:kern w:val="200"/>
      <w:position w:val="0"/>
      <w:sz w:val="60"/>
      <w:szCs w:val="60"/>
      <w14:numSpacing w14:val="proportional"/>
    </w:rPr>
  </w:style>
  <w:style w:type="character" w:customStyle="1" w:styleId="TitleChar">
    <w:name w:val="Title Char"/>
    <w:basedOn w:val="DefaultParagraphFont"/>
    <w:link w:val="Title"/>
    <w:uiPriority w:val="10"/>
    <w:rsid w:val="00B83FE8"/>
    <w:rPr>
      <w:rFonts w:asciiTheme="majorHAnsi" w:hAnsiTheme="majorHAnsi" w:cs="Open Sans"/>
      <w:b/>
      <w:caps/>
      <w:color w:val="595959" w:themeColor="text1" w:themeTint="A6"/>
      <w:spacing w:val="40"/>
      <w:kern w:val="200"/>
      <w:sz w:val="60"/>
      <w:szCs w:val="60"/>
      <w:lang w:val="en-GB"/>
      <w14:numSpacing w14:val="proportional"/>
    </w:rPr>
  </w:style>
  <w:style w:type="paragraph" w:customStyle="1" w:styleId="Title2">
    <w:name w:val="Title 2"/>
    <w:basedOn w:val="Normal"/>
    <w:qFormat/>
    <w:rsid w:val="00B83FE8"/>
    <w:pPr>
      <w:ind w:left="3690"/>
      <w:jc w:val="left"/>
    </w:pPr>
    <w:rPr>
      <w:rFonts w:asciiTheme="majorHAnsi" w:hAnsiTheme="majorHAnsi" w:cs="Open Sans"/>
      <w:b/>
      <w:caps/>
      <w:color w:val="7F6146" w:themeColor="accent2"/>
      <w:spacing w:val="40"/>
      <w:kern w:val="200"/>
      <w:position w:val="0"/>
      <w:sz w:val="60"/>
      <w:szCs w:val="60"/>
      <w14:numSpacing w14:val="proportion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FE8"/>
    <w:pPr>
      <w:spacing w:before="240" w:after="160"/>
      <w:ind w:left="3690"/>
      <w:jc w:val="left"/>
    </w:pPr>
    <w:rPr>
      <w:caps/>
      <w:color w:val="3A3A3A" w:themeColor="background2" w:themeShade="40"/>
      <w:spacing w:val="80"/>
      <w:kern w:val="144"/>
      <w:positio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3FE8"/>
    <w:rPr>
      <w:rFonts w:cs="Arial"/>
      <w:caps/>
      <w:color w:val="3A3A3A" w:themeColor="background2" w:themeShade="40"/>
      <w:spacing w:val="80"/>
      <w:kern w:val="144"/>
      <w:sz w:val="24"/>
      <w:szCs w:val="24"/>
      <w:lang w:val="en-GB"/>
    </w:rPr>
  </w:style>
  <w:style w:type="paragraph" w:customStyle="1" w:styleId="ContactInfo">
    <w:name w:val="Contact Info"/>
    <w:basedOn w:val="Normal"/>
    <w:qFormat/>
    <w:rsid w:val="00862B65"/>
    <w:pPr>
      <w:spacing w:line="42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2BAB"/>
    <w:rPr>
      <w:rFonts w:cs="Arial"/>
      <w:b/>
      <w:caps/>
      <w:color w:val="7F6146" w:themeColor="accent2"/>
      <w:spacing w:val="20"/>
      <w:kern w:val="48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E2BAB"/>
    <w:rPr>
      <w:rFonts w:cs="Arial"/>
      <w:b/>
      <w:bCs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2BAB"/>
    <w:rPr>
      <w:rFonts w:cs="Arial"/>
      <w:color w:val="747474" w:themeColor="background2" w:themeShade="80"/>
      <w:position w:val="9"/>
      <w:szCs w:val="23"/>
      <w:lang w:val="en-US"/>
    </w:rPr>
  </w:style>
  <w:style w:type="paragraph" w:styleId="ListBullet">
    <w:name w:val="List Bullet"/>
    <w:basedOn w:val="Normal"/>
    <w:uiPriority w:val="99"/>
    <w:rsid w:val="001E2BAB"/>
    <w:pPr>
      <w:numPr>
        <w:numId w:val="4"/>
      </w:num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E2BAB"/>
    <w:rPr>
      <w:b/>
      <w:i w:val="0"/>
      <w:iCs/>
    </w:rPr>
  </w:style>
  <w:style w:type="paragraph" w:customStyle="1" w:styleId="Normalleftpanel">
    <w:name w:val="Normal left panel"/>
    <w:basedOn w:val="Normal"/>
    <w:qFormat/>
    <w:rsid w:val="002C7C29"/>
    <w:rPr>
      <w:position w:val="0"/>
    </w:rPr>
  </w:style>
  <w:style w:type="paragraph" w:styleId="List">
    <w:name w:val="List"/>
    <w:basedOn w:val="ListParagraph"/>
    <w:uiPriority w:val="99"/>
    <w:rsid w:val="002C7C29"/>
    <w:pPr>
      <w:numPr>
        <w:numId w:val="5"/>
      </w:numPr>
      <w:ind w:left="360"/>
    </w:pPr>
    <w:rPr>
      <w:position w:val="0"/>
    </w:rPr>
  </w:style>
  <w:style w:type="character" w:styleId="Hyperlink">
    <w:name w:val="Hyperlink"/>
    <w:basedOn w:val="DefaultParagraphFont"/>
    <w:uiPriority w:val="99"/>
    <w:unhideWhenUsed/>
    <w:rsid w:val="00077A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A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1230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rsid w:val="002A46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4664"/>
    <w:rPr>
      <w:rFonts w:cs="Arial"/>
      <w:color w:val="747474" w:themeColor="background2" w:themeShade="80"/>
      <w:position w:val="9"/>
      <w:szCs w:val="23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A46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664"/>
    <w:rPr>
      <w:rFonts w:cs="Arial"/>
      <w:color w:val="747474" w:themeColor="background2" w:themeShade="80"/>
      <w:position w:val="9"/>
      <w:szCs w:val="23"/>
      <w:lang w:val="en-US"/>
    </w:rPr>
  </w:style>
  <w:style w:type="paragraph" w:styleId="TOC3">
    <w:name w:val="toc 3"/>
    <w:basedOn w:val="Normal"/>
    <w:next w:val="Normal"/>
    <w:autoRedefine/>
    <w:uiPriority w:val="99"/>
    <w:semiHidden/>
    <w:rsid w:val="004A4762"/>
    <w:pPr>
      <w:spacing w:line="300" w:lineRule="auto"/>
      <w:jc w:val="left"/>
    </w:pPr>
    <w:rPr>
      <w:rFonts w:ascii="Palatino Linotype" w:eastAsia="HGSMinco Linotype" w:hAnsi="Palatino Linotype" w:cs="Times New Roman"/>
      <w:smallCaps/>
      <w:color w:val="auto"/>
      <w:positio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g"/><Relationship Id="rId26" Type="http://schemas.openxmlformats.org/officeDocument/2006/relationships/image" Target="media/image13.svg"/><Relationship Id="rId21" Type="http://schemas.openxmlformats.org/officeDocument/2006/relationships/hyperlink" Target="https://www.linkedin.com/in/richard-nejad-0263492a/" TargetMode="External"/><Relationship Id="rId34" Type="http://schemas.openxmlformats.org/officeDocument/2006/relationships/image" Target="media/image19.png"/><Relationship Id="rId7" Type="http://schemas.openxmlformats.org/officeDocument/2006/relationships/settings" Target="settings.xml"/><Relationship Id="rId12" Type="http://schemas.openxmlformats.org/officeDocument/2006/relationships/hyperlink" Target="http://www.google.com.au/url?sa=i&amp;source=images&amp;cd=&amp;cad=rja&amp;docid=5WWO1RKO9DOMDM&amp;tbnid=0HXnJDVgBYAGsM:&amp;ved=0CAgQjRwwAA&amp;url=http://www.jackcobben.nl/?p=1091&amp;ei=xEZWUZYVwYWQBd6VgPgK&amp;psig=AFQjCNEq-QbPl01mS0axcQLOpQyCmDRoEQ&amp;ust=1364695108030562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svg"/><Relationship Id="rId29" Type="http://schemas.openxmlformats.org/officeDocument/2006/relationships/hyperlink" Target="https://www.linkedin.com/in/richard-nejad-0263492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sv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sv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learn.microsoft.com/en-us/users/rezanejad-5436/transcript/7xoo1uzwq5o4k69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s://learn.microsoft.com/en-us/users/rezanejad-5436/transcript/7xoo1uzwq5o4k69" TargetMode="Externa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hmc\AppData\Roaming\Microsoft\Templates\Bold%20operations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4201619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595959"/>
      </a:accent1>
      <a:accent2>
        <a:srgbClr val="7F6146"/>
      </a:accent2>
      <a:accent3>
        <a:srgbClr val="F2EFEA"/>
      </a:accent3>
      <a:accent4>
        <a:srgbClr val="F0CA9A"/>
      </a:accent4>
      <a:accent5>
        <a:srgbClr val="136BA0"/>
      </a:accent5>
      <a:accent6>
        <a:srgbClr val="B38F42"/>
      </a:accent6>
      <a:hlink>
        <a:srgbClr val="467886"/>
      </a:hlink>
      <a:folHlink>
        <a:srgbClr val="96607D"/>
      </a:folHlink>
    </a:clrScheme>
    <a:fontScheme name="Custom 8">
      <a:majorFont>
        <a:latin typeface="Baskerville Old Face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1A2AA-C2C2-45EF-9CEB-115274F5DF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F8699671-72DE-4DE8-9995-CB14096EB6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61FEBE-91A1-4154-B6E6-5DDE764670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809C35-722C-423A-8C94-619EC051D65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operations manager resume.dotx</Template>
  <TotalTime>633</TotalTime>
  <Pages>4</Pages>
  <Words>9</Words>
  <Characters>49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Nejad</dc:creator>
  <cp:keywords/>
  <dc:description/>
  <cp:lastModifiedBy>Reza Habibinejad</cp:lastModifiedBy>
  <cp:revision>18</cp:revision>
  <dcterms:created xsi:type="dcterms:W3CDTF">2025-01-22T10:31:00Z</dcterms:created>
  <dcterms:modified xsi:type="dcterms:W3CDTF">2025-01-22T21:09:00Z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GrammarlyDocumentId">
    <vt:lpwstr>06bf9344-7465-450b-95b0-5049915b03f0</vt:lpwstr>
  </property>
</Properties>
</file>